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65839" w14:textId="0B8ECA8B" w:rsidR="00A0460B" w:rsidRDefault="009C1106" w:rsidP="00515592">
      <w:pPr>
        <w:bidi w:val="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5C3697E" wp14:editId="1FDE1154">
                <wp:simplePos x="0" y="0"/>
                <wp:positionH relativeFrom="column">
                  <wp:posOffset>4535805</wp:posOffset>
                </wp:positionH>
                <wp:positionV relativeFrom="paragraph">
                  <wp:posOffset>-341630</wp:posOffset>
                </wp:positionV>
                <wp:extent cx="1408176" cy="292608"/>
                <wp:effectExtent l="0" t="0" r="0" b="12700"/>
                <wp:wrapNone/>
                <wp:docPr id="3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176" cy="292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935C7" w14:textId="48801F10" w:rsidR="00842E8F" w:rsidRPr="00BC633D" w:rsidRDefault="009C1106" w:rsidP="00842E8F">
                            <w:pPr>
                              <w:bidi w:val="0"/>
                              <w:rPr>
                                <w:rFonts w:ascii="Trebuchet MS" w:hAnsi="Trebuchet MS"/>
                                <w:color w:val="54555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545554"/>
                                <w:sz w:val="20"/>
                                <w:szCs w:val="20"/>
                              </w:rPr>
                              <w:t>github.com/jpak1996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C3697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2" o:spid="_x0000_s1026" type="#_x0000_t202" style="position:absolute;margin-left:357.15pt;margin-top:-26.85pt;width:110.9pt;height:23.0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" filled="f" stroked="f">
                <v:textbox>
                  <w:txbxContent>
                    <w:p w14:paraId="770935C7" w14:textId="48801F10" w:rsidR="00842E8F" w:rsidRPr="00BC633D" w:rsidRDefault="009C1106" w:rsidP="00842E8F">
                      <w:pPr>
                        <w:bidi w:val="0"/>
                        <w:rPr>
                          <w:rFonts w:ascii="Trebuchet MS" w:hAnsi="Trebuchet MS"/>
                          <w:color w:val="545554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color w:val="545554"/>
                          <w:sz w:val="20"/>
                          <w:szCs w:val="20"/>
                        </w:rPr>
                        <w:t>github.com/jpak1996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F01968E" wp14:editId="254B78F1">
                <wp:simplePos x="0" y="0"/>
                <wp:positionH relativeFrom="column">
                  <wp:posOffset>4717415</wp:posOffset>
                </wp:positionH>
                <wp:positionV relativeFrom="paragraph">
                  <wp:posOffset>-110490</wp:posOffset>
                </wp:positionV>
                <wp:extent cx="1226185" cy="292100"/>
                <wp:effectExtent l="0" t="0" r="0" b="12700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18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BADA8" w14:textId="273E3334" w:rsidR="00A3754F" w:rsidRPr="00BC633D" w:rsidRDefault="009C1106" w:rsidP="00A3754F">
                            <w:pPr>
                              <w:bidi w:val="0"/>
                              <w:rPr>
                                <w:rFonts w:ascii="Trebuchet MS" w:hAnsi="Trebuchet MS"/>
                                <w:color w:val="54555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545554"/>
                                <w:sz w:val="20"/>
                                <w:szCs w:val="20"/>
                              </w:rPr>
                              <w:t>siftedmorrow.com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1968E" id="Text_x0020_Box_x0020_13" o:spid="_x0000_s1027" type="#_x0000_t202" style="position:absolute;margin-left:371.45pt;margin-top:-8.65pt;width:96.55pt;height:23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XCyroCAADB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" filled="f" stroked="f">
                <v:textbox>
                  <w:txbxContent>
                    <w:p w14:paraId="30BBADA8" w14:textId="273E3334" w:rsidR="00A3754F" w:rsidRPr="00BC633D" w:rsidRDefault="009C1106" w:rsidP="00A3754F">
                      <w:pPr>
                        <w:bidi w:val="0"/>
                        <w:rPr>
                          <w:rFonts w:ascii="Trebuchet MS" w:hAnsi="Trebuchet MS"/>
                          <w:color w:val="545554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color w:val="545554"/>
                          <w:sz w:val="20"/>
                          <w:szCs w:val="20"/>
                        </w:rPr>
                        <w:t>siftedmorrow.com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3F73D91" wp14:editId="5B6B7C95">
                <wp:simplePos x="0" y="0"/>
                <wp:positionH relativeFrom="column">
                  <wp:posOffset>4265295</wp:posOffset>
                </wp:positionH>
                <wp:positionV relativeFrom="paragraph">
                  <wp:posOffset>-563245</wp:posOffset>
                </wp:positionV>
                <wp:extent cx="1678767" cy="292100"/>
                <wp:effectExtent l="0" t="0" r="0" b="12700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8767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C08E8" w14:textId="77777777" w:rsidR="009C1106" w:rsidRPr="00BC633D" w:rsidRDefault="009C1106" w:rsidP="009C1106">
                            <w:pPr>
                              <w:bidi w:val="0"/>
                              <w:rPr>
                                <w:rFonts w:ascii="Trebuchet MS" w:hAnsi="Trebuchet MS"/>
                                <w:color w:val="54555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545554"/>
                                <w:sz w:val="20"/>
                                <w:szCs w:val="20"/>
                              </w:rPr>
                              <w:t>l</w:t>
                            </w:r>
                            <w:r w:rsidRPr="00BC633D">
                              <w:rPr>
                                <w:rFonts w:ascii="Trebuchet MS" w:hAnsi="Trebuchet MS"/>
                                <w:color w:val="545554"/>
                                <w:sz w:val="20"/>
                                <w:szCs w:val="20"/>
                              </w:rPr>
                              <w:t>inkedin.com/</w:t>
                            </w:r>
                            <w:r>
                              <w:rPr>
                                <w:rFonts w:ascii="Trebuchet MS" w:hAnsi="Trebuchet MS"/>
                                <w:color w:val="545554"/>
                                <w:sz w:val="20"/>
                                <w:szCs w:val="20"/>
                              </w:rPr>
                              <w:t>in/</w:t>
                            </w:r>
                            <w:proofErr w:type="spellStart"/>
                            <w:r w:rsidRPr="00BC633D">
                              <w:rPr>
                                <w:rFonts w:ascii="Trebuchet MS" w:hAnsi="Trebuchet MS"/>
                                <w:color w:val="545554"/>
                                <w:sz w:val="20"/>
                                <w:szCs w:val="20"/>
                              </w:rPr>
                              <w:t>chris-pak</w:t>
                            </w:r>
                            <w:proofErr w:type="spellEnd"/>
                          </w:p>
                          <w:p w14:paraId="18637A21" w14:textId="69884215" w:rsidR="00A3754F" w:rsidRPr="00BC633D" w:rsidRDefault="00A3754F" w:rsidP="00A3754F">
                            <w:pPr>
                              <w:bidi w:val="0"/>
                              <w:rPr>
                                <w:rFonts w:ascii="Trebuchet MS" w:hAnsi="Trebuchet MS"/>
                                <w:color w:val="54555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73D91" id="_x0000_s1028" type="#_x0000_t202" style="position:absolute;margin-left:335.85pt;margin-top:-44.3pt;width:132.2pt;height:23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" filled="f" stroked="f">
                <v:textbox>
                  <w:txbxContent>
                    <w:p w14:paraId="2B5C08E8" w14:textId="77777777" w:rsidR="009C1106" w:rsidRPr="00BC633D" w:rsidRDefault="009C1106" w:rsidP="009C1106">
                      <w:pPr>
                        <w:bidi w:val="0"/>
                        <w:rPr>
                          <w:rFonts w:ascii="Trebuchet MS" w:hAnsi="Trebuchet MS"/>
                          <w:color w:val="545554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color w:val="545554"/>
                          <w:sz w:val="20"/>
                          <w:szCs w:val="20"/>
                        </w:rPr>
                        <w:t>l</w:t>
                      </w:r>
                      <w:r w:rsidRPr="00BC633D">
                        <w:rPr>
                          <w:rFonts w:ascii="Trebuchet MS" w:hAnsi="Trebuchet MS"/>
                          <w:color w:val="545554"/>
                          <w:sz w:val="20"/>
                          <w:szCs w:val="20"/>
                        </w:rPr>
                        <w:t>inkedin.com/</w:t>
                      </w:r>
                      <w:r>
                        <w:rPr>
                          <w:rFonts w:ascii="Trebuchet MS" w:hAnsi="Trebuchet MS"/>
                          <w:color w:val="545554"/>
                          <w:sz w:val="20"/>
                          <w:szCs w:val="20"/>
                        </w:rPr>
                        <w:t>in/</w:t>
                      </w:r>
                      <w:proofErr w:type="spellStart"/>
                      <w:r w:rsidRPr="00BC633D">
                        <w:rPr>
                          <w:rFonts w:ascii="Trebuchet MS" w:hAnsi="Trebuchet MS"/>
                          <w:color w:val="545554"/>
                          <w:sz w:val="20"/>
                          <w:szCs w:val="20"/>
                        </w:rPr>
                        <w:t>chris-pak</w:t>
                      </w:r>
                      <w:proofErr w:type="spellEnd"/>
                    </w:p>
                    <w:p w14:paraId="18637A21" w14:textId="69884215" w:rsidR="00A3754F" w:rsidRPr="00BC633D" w:rsidRDefault="00A3754F" w:rsidP="00A3754F">
                      <w:pPr>
                        <w:bidi w:val="0"/>
                        <w:rPr>
                          <w:rFonts w:ascii="Trebuchet MS" w:hAnsi="Trebuchet MS"/>
                          <w:color w:val="545554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C0F43F0" wp14:editId="45974176">
                <wp:simplePos x="0" y="0"/>
                <wp:positionH relativeFrom="column">
                  <wp:posOffset>-118745</wp:posOffset>
                </wp:positionH>
                <wp:positionV relativeFrom="paragraph">
                  <wp:posOffset>281305</wp:posOffset>
                </wp:positionV>
                <wp:extent cx="1435608" cy="292608"/>
                <wp:effectExtent l="0" t="0" r="0" b="12700"/>
                <wp:wrapNone/>
                <wp:docPr id="3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608" cy="292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061B41" w14:textId="77777777" w:rsidR="00A5543D" w:rsidRPr="009C1106" w:rsidRDefault="00A5543D" w:rsidP="00A5543D">
                            <w:pPr>
                              <w:bidi w:val="0"/>
                              <w:rPr>
                                <w:rFonts w:ascii="Trebuchet MS" w:hAnsi="Trebuchet MS"/>
                                <w:color w:val="545554"/>
                                <w:sz w:val="18"/>
                                <w:szCs w:val="18"/>
                              </w:rPr>
                            </w:pPr>
                            <w:r w:rsidRPr="009C1106">
                              <w:rPr>
                                <w:rFonts w:ascii="Trebuchet MS" w:hAnsi="Trebuchet MS"/>
                                <w:color w:val="545554"/>
                                <w:sz w:val="18"/>
                                <w:szCs w:val="18"/>
                              </w:rPr>
                              <w:t>jpak1996@g.ucla.edu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F43F0" id="_x0000_s1029" type="#_x0000_t202" style="position:absolute;margin-left:-9.35pt;margin-top:22.15pt;width:113.05pt;height:23.0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" filled="f" stroked="f">
                <v:textbox>
                  <w:txbxContent>
                    <w:p w14:paraId="49061B41" w14:textId="77777777" w:rsidR="00A5543D" w:rsidRPr="009C1106" w:rsidRDefault="00A5543D" w:rsidP="00A5543D">
                      <w:pPr>
                        <w:bidi w:val="0"/>
                        <w:rPr>
                          <w:rFonts w:ascii="Trebuchet MS" w:hAnsi="Trebuchet MS"/>
                          <w:color w:val="545554"/>
                          <w:sz w:val="18"/>
                          <w:szCs w:val="18"/>
                        </w:rPr>
                      </w:pPr>
                      <w:r w:rsidRPr="009C1106">
                        <w:rPr>
                          <w:rFonts w:ascii="Trebuchet MS" w:hAnsi="Trebuchet MS"/>
                          <w:color w:val="545554"/>
                          <w:sz w:val="18"/>
                          <w:szCs w:val="18"/>
                        </w:rPr>
                        <w:t>jpak1996@g.ucla.edu</w:t>
                      </w: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DC1CB14" wp14:editId="3264BDE5">
                <wp:simplePos x="0" y="0"/>
                <wp:positionH relativeFrom="column">
                  <wp:posOffset>1274445</wp:posOffset>
                </wp:positionH>
                <wp:positionV relativeFrom="paragraph">
                  <wp:posOffset>1539875</wp:posOffset>
                </wp:positionV>
                <wp:extent cx="2644775" cy="459740"/>
                <wp:effectExtent l="0" t="0" r="0" b="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77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2C507D" w14:textId="6EEC84A1" w:rsidR="00A815AD" w:rsidRPr="001015FB" w:rsidRDefault="00A815AD" w:rsidP="001015F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bidi w:val="0"/>
                              <w:rPr>
                                <w:color w:val="545554"/>
                                <w:spacing w:val="-4"/>
                              </w:rPr>
                            </w:pPr>
                            <w:r w:rsidRPr="001015FB">
                              <w:rPr>
                                <w:color w:val="545554"/>
                                <w:spacing w:val="-4"/>
                              </w:rPr>
                              <w:t xml:space="preserve">Node.js, jQuery, </w:t>
                            </w:r>
                            <w:proofErr w:type="spellStart"/>
                            <w:r w:rsidRPr="001015FB">
                              <w:rPr>
                                <w:color w:val="545554"/>
                                <w:spacing w:val="-4"/>
                              </w:rPr>
                              <w:t>AngularJS</w:t>
                            </w:r>
                            <w:proofErr w:type="spellEnd"/>
                            <w:r w:rsidRPr="001015FB">
                              <w:rPr>
                                <w:color w:val="545554"/>
                                <w:spacing w:val="-4"/>
                              </w:rPr>
                              <w:t xml:space="preserve">, </w:t>
                            </w:r>
                            <w:proofErr w:type="spellStart"/>
                            <w:r w:rsidRPr="001015FB">
                              <w:rPr>
                                <w:color w:val="545554"/>
                                <w:spacing w:val="-4"/>
                              </w:rPr>
                              <w:t>Django</w:t>
                            </w:r>
                            <w:proofErr w:type="spellEnd"/>
                            <w:r w:rsidRPr="001015FB">
                              <w:rPr>
                                <w:color w:val="545554"/>
                                <w:spacing w:val="-4"/>
                              </w:rPr>
                              <w:t>, Flask, WAMP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1CB14" id="Text_x0020_Box_x0020_14" o:spid="_x0000_s1030" type="#_x0000_t202" style="position:absolute;margin-left:100.35pt;margin-top:121.25pt;width:208.25pt;height:36.2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" filled="f" stroked="f">
                <v:textbox>
                  <w:txbxContent>
                    <w:p w14:paraId="092C507D" w14:textId="6EEC84A1" w:rsidR="00A815AD" w:rsidRPr="001015FB" w:rsidRDefault="00A815AD" w:rsidP="001015FB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bidi w:val="0"/>
                        <w:rPr>
                          <w:color w:val="545554"/>
                          <w:spacing w:val="-4"/>
                        </w:rPr>
                      </w:pPr>
                      <w:r w:rsidRPr="001015FB">
                        <w:rPr>
                          <w:color w:val="545554"/>
                          <w:spacing w:val="-4"/>
                        </w:rPr>
                        <w:t xml:space="preserve">Node.js, jQuery, </w:t>
                      </w:r>
                      <w:proofErr w:type="spellStart"/>
                      <w:r w:rsidRPr="001015FB">
                        <w:rPr>
                          <w:color w:val="545554"/>
                          <w:spacing w:val="-4"/>
                        </w:rPr>
                        <w:t>AngularJS</w:t>
                      </w:r>
                      <w:proofErr w:type="spellEnd"/>
                      <w:r w:rsidRPr="001015FB">
                        <w:rPr>
                          <w:color w:val="545554"/>
                          <w:spacing w:val="-4"/>
                        </w:rPr>
                        <w:t xml:space="preserve">, </w:t>
                      </w:r>
                      <w:proofErr w:type="spellStart"/>
                      <w:r w:rsidRPr="001015FB">
                        <w:rPr>
                          <w:color w:val="545554"/>
                          <w:spacing w:val="-4"/>
                        </w:rPr>
                        <w:t>Django</w:t>
                      </w:r>
                      <w:proofErr w:type="spellEnd"/>
                      <w:r w:rsidRPr="001015FB">
                        <w:rPr>
                          <w:color w:val="545554"/>
                          <w:spacing w:val="-4"/>
                        </w:rPr>
                        <w:t>, Flask, WAMP</w:t>
                      </w: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55A5182" wp14:editId="5DD5C8CA">
                <wp:simplePos x="0" y="0"/>
                <wp:positionH relativeFrom="column">
                  <wp:posOffset>1259205</wp:posOffset>
                </wp:positionH>
                <wp:positionV relativeFrom="paragraph">
                  <wp:posOffset>1256665</wp:posOffset>
                </wp:positionV>
                <wp:extent cx="2523490" cy="283210"/>
                <wp:effectExtent l="0" t="0" r="0" b="0"/>
                <wp:wrapNone/>
                <wp:docPr id="7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349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C8B979" w14:textId="6B359BBC" w:rsidR="00A815AD" w:rsidRPr="00140C1B" w:rsidRDefault="00A815AD" w:rsidP="00A815AD">
                            <w:pPr>
                              <w:bidi w:val="0"/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  <w:t>Frameworks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A5182" id="Text_x0020_Box_x0020_62" o:spid="_x0000_s1031" type="#_x0000_t202" style="position:absolute;margin-left:99.15pt;margin-top:98.95pt;width:198.7pt;height:22.3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" filled="f" stroked="f">
                <v:textbox>
                  <w:txbxContent>
                    <w:p w14:paraId="2BC8B979" w14:textId="6B359BBC" w:rsidR="00A815AD" w:rsidRPr="00140C1B" w:rsidRDefault="00A815AD" w:rsidP="00A815AD">
                      <w:pPr>
                        <w:bidi w:val="0"/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  <w:t>Frameworks</w:t>
                      </w: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5401160" wp14:editId="6D84DBF9">
                <wp:simplePos x="0" y="0"/>
                <wp:positionH relativeFrom="column">
                  <wp:posOffset>3841115</wp:posOffset>
                </wp:positionH>
                <wp:positionV relativeFrom="paragraph">
                  <wp:posOffset>1256665</wp:posOffset>
                </wp:positionV>
                <wp:extent cx="2523490" cy="292100"/>
                <wp:effectExtent l="0" t="0" r="0" b="12700"/>
                <wp:wrapNone/>
                <wp:docPr id="9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34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9F5CA2" w14:textId="55F99615" w:rsidR="00A815AD" w:rsidRPr="00140C1B" w:rsidRDefault="00A815AD" w:rsidP="00A815AD">
                            <w:pPr>
                              <w:bidi w:val="0"/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  <w:t>Network/Security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01160" id="_x0000_s1032" type="#_x0000_t202" style="position:absolute;margin-left:302.45pt;margin-top:98.95pt;width:198.7pt;height:23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" filled="f" stroked="f">
                <v:textbox>
                  <w:txbxContent>
                    <w:p w14:paraId="489F5CA2" w14:textId="55F99615" w:rsidR="00A815AD" w:rsidRPr="00140C1B" w:rsidRDefault="00A815AD" w:rsidP="00A815AD">
                      <w:pPr>
                        <w:bidi w:val="0"/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  <w:t>Network/Security</w:t>
                      </w: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C5B6733" wp14:editId="1CF7E38F">
                <wp:simplePos x="0" y="0"/>
                <wp:positionH relativeFrom="column">
                  <wp:posOffset>3850005</wp:posOffset>
                </wp:positionH>
                <wp:positionV relativeFrom="paragraph">
                  <wp:posOffset>1534160</wp:posOffset>
                </wp:positionV>
                <wp:extent cx="2642235" cy="347345"/>
                <wp:effectExtent l="0" t="0" r="0" b="8255"/>
                <wp:wrapNone/>
                <wp:docPr id="35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23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FDEA5" w14:textId="56F6E7B9" w:rsidR="00A815AD" w:rsidRPr="001015FB" w:rsidRDefault="00A815AD" w:rsidP="001015FB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bidi w:val="0"/>
                              <w:rPr>
                                <w:color w:val="545554"/>
                                <w:spacing w:val="-4"/>
                              </w:rPr>
                            </w:pPr>
                            <w:proofErr w:type="spellStart"/>
                            <w:r w:rsidRPr="001015FB">
                              <w:rPr>
                                <w:color w:val="545554"/>
                                <w:spacing w:val="-4"/>
                              </w:rPr>
                              <w:t>OAuth</w:t>
                            </w:r>
                            <w:proofErr w:type="spellEnd"/>
                            <w:r w:rsidRPr="001015FB">
                              <w:rPr>
                                <w:color w:val="545554"/>
                                <w:spacing w:val="-4"/>
                              </w:rPr>
                              <w:t xml:space="preserve"> 2.0, TCP/IP, UDP, SSL/TLS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B6733" id="Text_x0020_Box_x0020_61" o:spid="_x0000_s1033" type="#_x0000_t202" style="position:absolute;margin-left:303.15pt;margin-top:120.8pt;width:208.05pt;height:27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" filled="f" stroked="f">
                <v:textbox>
                  <w:txbxContent>
                    <w:p w14:paraId="6AFFDEA5" w14:textId="56F6E7B9" w:rsidR="00A815AD" w:rsidRPr="001015FB" w:rsidRDefault="00A815AD" w:rsidP="001015FB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bidi w:val="0"/>
                        <w:rPr>
                          <w:color w:val="545554"/>
                          <w:spacing w:val="-4"/>
                        </w:rPr>
                      </w:pPr>
                      <w:proofErr w:type="spellStart"/>
                      <w:r w:rsidRPr="001015FB">
                        <w:rPr>
                          <w:color w:val="545554"/>
                          <w:spacing w:val="-4"/>
                        </w:rPr>
                        <w:t>OAuth</w:t>
                      </w:r>
                      <w:proofErr w:type="spellEnd"/>
                      <w:r w:rsidRPr="001015FB">
                        <w:rPr>
                          <w:color w:val="545554"/>
                          <w:spacing w:val="-4"/>
                        </w:rPr>
                        <w:t xml:space="preserve"> 2.0, TCP/IP, UDP, SSL/TLS</w:t>
                      </w: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767D7DA" wp14:editId="6CE1A16A">
                <wp:simplePos x="0" y="0"/>
                <wp:positionH relativeFrom="column">
                  <wp:posOffset>-955040</wp:posOffset>
                </wp:positionH>
                <wp:positionV relativeFrom="paragraph">
                  <wp:posOffset>585470</wp:posOffset>
                </wp:positionV>
                <wp:extent cx="2139696" cy="283464"/>
                <wp:effectExtent l="0" t="0" r="0" b="0"/>
                <wp:wrapNone/>
                <wp:docPr id="1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696" cy="283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1DE6AE" w14:textId="77777777" w:rsidR="00C04286" w:rsidRPr="00606AE9" w:rsidRDefault="00C04286" w:rsidP="00C04286">
                            <w:pPr>
                              <w:bidi w:val="0"/>
                              <w:rPr>
                                <w:rFonts w:ascii="Raleway SemiBold" w:hAnsi="Raleway SemiBold"/>
                                <w:color w:val="5B9BD5" w:themeColor="accent1"/>
                                <w:spacing w:val="-4"/>
                                <w:sz w:val="32"/>
                                <w:szCs w:val="32"/>
                              </w:rPr>
                            </w:pPr>
                            <w:r w:rsidRPr="00606AE9">
                              <w:rPr>
                                <w:rFonts w:ascii="Raleway SemiBold" w:hAnsi="Raleway SemiBold"/>
                                <w:color w:val="5B9BD5" w:themeColor="accent1"/>
                                <w:spacing w:val="-4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7D7DA" id="Text_x0020_Box_x0020_53" o:spid="_x0000_s1034" type="#_x0000_t202" style="position:absolute;margin-left:-75.2pt;margin-top:46.1pt;width:168.5pt;height:22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" filled="f" stroked="f">
                <v:textbox>
                  <w:txbxContent>
                    <w:p w14:paraId="671DE6AE" w14:textId="77777777" w:rsidR="00C04286" w:rsidRPr="00606AE9" w:rsidRDefault="00C04286" w:rsidP="00C04286">
                      <w:pPr>
                        <w:bidi w:val="0"/>
                        <w:rPr>
                          <w:rFonts w:ascii="Raleway SemiBold" w:hAnsi="Raleway SemiBold"/>
                          <w:color w:val="5B9BD5" w:themeColor="accent1"/>
                          <w:spacing w:val="-4"/>
                          <w:sz w:val="32"/>
                          <w:szCs w:val="32"/>
                        </w:rPr>
                      </w:pPr>
                      <w:r w:rsidRPr="00606AE9">
                        <w:rPr>
                          <w:rFonts w:ascii="Raleway SemiBold" w:hAnsi="Raleway SemiBold"/>
                          <w:color w:val="5B9BD5" w:themeColor="accent1"/>
                          <w:spacing w:val="-4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54DAF64" wp14:editId="56B723D5">
                <wp:simplePos x="0" y="0"/>
                <wp:positionH relativeFrom="column">
                  <wp:posOffset>1259205</wp:posOffset>
                </wp:positionH>
                <wp:positionV relativeFrom="paragraph">
                  <wp:posOffset>7735570</wp:posOffset>
                </wp:positionV>
                <wp:extent cx="5120640" cy="457200"/>
                <wp:effectExtent l="0" t="0" r="0" b="0"/>
                <wp:wrapNone/>
                <wp:docPr id="18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ADEC4F" w14:textId="77777777" w:rsidR="002B3CC7" w:rsidRPr="00F22F37" w:rsidRDefault="002B3CC7" w:rsidP="00A815AD">
                            <w:pPr>
                              <w:numPr>
                                <w:ilvl w:val="0"/>
                                <w:numId w:val="9"/>
                              </w:numPr>
                              <w:bidi w:val="0"/>
                              <w:contextualSpacing/>
                              <w:rPr>
                                <w:color w:val="404040"/>
                              </w:rPr>
                            </w:pPr>
                            <w:r w:rsidRPr="00F22F37">
                              <w:rPr>
                                <w:color w:val="404040"/>
                                <w:spacing w:val="-4"/>
                              </w:rPr>
                              <w:t xml:space="preserve">Organizational tool for personal accomplishments and future goals (HTML/CSS, jQuery, </w:t>
                            </w:r>
                            <w:proofErr w:type="spellStart"/>
                            <w:r w:rsidRPr="00F22F37">
                              <w:rPr>
                                <w:color w:val="404040"/>
                                <w:spacing w:val="-4"/>
                              </w:rPr>
                              <w:t>AngularJS</w:t>
                            </w:r>
                            <w:proofErr w:type="spellEnd"/>
                            <w:r w:rsidRPr="00F22F37">
                              <w:rPr>
                                <w:color w:val="404040"/>
                                <w:spacing w:val="-4"/>
                              </w:rPr>
                              <w:t>, Bootstrap; MAMP)</w:t>
                            </w:r>
                          </w:p>
                          <w:p w14:paraId="384F7C46" w14:textId="77777777" w:rsidR="002B3CC7" w:rsidRPr="00F22F37" w:rsidRDefault="002B3CC7" w:rsidP="00A815AD">
                            <w:pPr>
                              <w:bidi w:val="0"/>
                              <w:ind w:left="360" w:hanging="288"/>
                              <w:contextualSpacing/>
                              <w:rPr>
                                <w:color w:val="4040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DAF64" id="Text_x0020_Box_x0020_59" o:spid="_x0000_s1035" type="#_x0000_t202" style="position:absolute;margin-left:99.15pt;margin-top:609.1pt;width:403.2pt;height:36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" filled="f" stroked="f">
                <v:textbox>
                  <w:txbxContent>
                    <w:p w14:paraId="71ADEC4F" w14:textId="77777777" w:rsidR="002B3CC7" w:rsidRPr="00F22F37" w:rsidRDefault="002B3CC7" w:rsidP="00A815AD">
                      <w:pPr>
                        <w:numPr>
                          <w:ilvl w:val="0"/>
                          <w:numId w:val="9"/>
                        </w:numPr>
                        <w:bidi w:val="0"/>
                        <w:contextualSpacing/>
                        <w:rPr>
                          <w:color w:val="404040"/>
                        </w:rPr>
                      </w:pPr>
                      <w:r w:rsidRPr="00F22F37">
                        <w:rPr>
                          <w:color w:val="404040"/>
                          <w:spacing w:val="-4"/>
                        </w:rPr>
                        <w:t xml:space="preserve">Organizational tool for personal accomplishments and future goals (HTML/CSS, jQuery, </w:t>
                      </w:r>
                      <w:proofErr w:type="spellStart"/>
                      <w:r w:rsidRPr="00F22F37">
                        <w:rPr>
                          <w:color w:val="404040"/>
                          <w:spacing w:val="-4"/>
                        </w:rPr>
                        <w:t>AngularJS</w:t>
                      </w:r>
                      <w:proofErr w:type="spellEnd"/>
                      <w:r w:rsidRPr="00F22F37">
                        <w:rPr>
                          <w:color w:val="404040"/>
                          <w:spacing w:val="-4"/>
                        </w:rPr>
                        <w:t>, Bootstrap; MAMP)</w:t>
                      </w:r>
                    </w:p>
                    <w:p w14:paraId="384F7C46" w14:textId="77777777" w:rsidR="002B3CC7" w:rsidRPr="00F22F37" w:rsidRDefault="002B3CC7" w:rsidP="00A815AD">
                      <w:pPr>
                        <w:bidi w:val="0"/>
                        <w:ind w:left="360" w:hanging="288"/>
                        <w:contextualSpacing/>
                        <w:rPr>
                          <w:color w:val="4040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EB372F2" wp14:editId="4AE685A9">
                <wp:simplePos x="0" y="0"/>
                <wp:positionH relativeFrom="column">
                  <wp:posOffset>1250315</wp:posOffset>
                </wp:positionH>
                <wp:positionV relativeFrom="paragraph">
                  <wp:posOffset>8183880</wp:posOffset>
                </wp:positionV>
                <wp:extent cx="5120640" cy="347472"/>
                <wp:effectExtent l="0" t="0" r="0" b="8255"/>
                <wp:wrapNone/>
                <wp:docPr id="1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347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0530D" w14:textId="77777777" w:rsidR="002B3CC7" w:rsidRPr="00F22F37" w:rsidRDefault="002B3CC7" w:rsidP="00A815AD">
                            <w:pPr>
                              <w:numPr>
                                <w:ilvl w:val="0"/>
                                <w:numId w:val="9"/>
                              </w:numPr>
                              <w:bidi w:val="0"/>
                              <w:spacing w:line="23" w:lineRule="atLeast"/>
                              <w:contextualSpacing/>
                              <w:rPr>
                                <w:color w:val="404040"/>
                              </w:rPr>
                            </w:pPr>
                            <w:r w:rsidRPr="00F22F37">
                              <w:rPr>
                                <w:color w:val="404040"/>
                                <w:spacing w:val="-4"/>
                              </w:rPr>
                              <w:t xml:space="preserve">Interactive calendar for scheduling and planning events (HTML/CSS, jQuery, </w:t>
                            </w:r>
                            <w:proofErr w:type="spellStart"/>
                            <w:r w:rsidRPr="00F22F37">
                              <w:rPr>
                                <w:color w:val="404040"/>
                                <w:spacing w:val="-4"/>
                              </w:rPr>
                              <w:t>AngularJS</w:t>
                            </w:r>
                            <w:proofErr w:type="spellEnd"/>
                            <w:r w:rsidRPr="00F22F37">
                              <w:rPr>
                                <w:color w:val="404040"/>
                                <w:spacing w:val="-4"/>
                              </w:rPr>
                              <w:t>)</w:t>
                            </w:r>
                          </w:p>
                          <w:p w14:paraId="4DEF210B" w14:textId="77777777" w:rsidR="002B3CC7" w:rsidRPr="002B3CC7" w:rsidRDefault="002B3CC7" w:rsidP="00A815AD">
                            <w:pPr>
                              <w:bidi w:val="0"/>
                              <w:spacing w:line="23" w:lineRule="atLeast"/>
                              <w:ind w:left="360" w:hanging="288"/>
                              <w:rPr>
                                <w:color w:val="4040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372F2" id="Text_x0020_Box_x0020_60" o:spid="_x0000_s1036" type="#_x0000_t202" style="position:absolute;margin-left:98.45pt;margin-top:644.4pt;width:403.2pt;height:27.3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" filled="f" stroked="f">
                <v:textbox>
                  <w:txbxContent>
                    <w:p w14:paraId="7930530D" w14:textId="77777777" w:rsidR="002B3CC7" w:rsidRPr="00F22F37" w:rsidRDefault="002B3CC7" w:rsidP="00A815AD">
                      <w:pPr>
                        <w:numPr>
                          <w:ilvl w:val="0"/>
                          <w:numId w:val="9"/>
                        </w:numPr>
                        <w:bidi w:val="0"/>
                        <w:spacing w:line="23" w:lineRule="atLeast"/>
                        <w:contextualSpacing/>
                        <w:rPr>
                          <w:color w:val="404040"/>
                        </w:rPr>
                      </w:pPr>
                      <w:r w:rsidRPr="00F22F37">
                        <w:rPr>
                          <w:color w:val="404040"/>
                          <w:spacing w:val="-4"/>
                        </w:rPr>
                        <w:t xml:space="preserve">Interactive calendar for scheduling and planning events (HTML/CSS, jQuery, </w:t>
                      </w:r>
                      <w:proofErr w:type="spellStart"/>
                      <w:r w:rsidRPr="00F22F37">
                        <w:rPr>
                          <w:color w:val="404040"/>
                          <w:spacing w:val="-4"/>
                        </w:rPr>
                        <w:t>AngularJS</w:t>
                      </w:r>
                      <w:proofErr w:type="spellEnd"/>
                      <w:r w:rsidRPr="00F22F37">
                        <w:rPr>
                          <w:color w:val="404040"/>
                          <w:spacing w:val="-4"/>
                        </w:rPr>
                        <w:t>)</w:t>
                      </w:r>
                    </w:p>
                    <w:p w14:paraId="4DEF210B" w14:textId="77777777" w:rsidR="002B3CC7" w:rsidRPr="002B3CC7" w:rsidRDefault="002B3CC7" w:rsidP="00A815AD">
                      <w:pPr>
                        <w:bidi w:val="0"/>
                        <w:spacing w:line="23" w:lineRule="atLeast"/>
                        <w:ind w:left="360" w:hanging="288"/>
                        <w:rPr>
                          <w:color w:val="40404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04E645F" wp14:editId="08A271B9">
                <wp:simplePos x="0" y="0"/>
                <wp:positionH relativeFrom="column">
                  <wp:posOffset>1266190</wp:posOffset>
                </wp:positionH>
                <wp:positionV relativeFrom="paragraph">
                  <wp:posOffset>7261860</wp:posOffset>
                </wp:positionV>
                <wp:extent cx="5120640" cy="511810"/>
                <wp:effectExtent l="0" t="0" r="0" b="0"/>
                <wp:wrapNone/>
                <wp:docPr id="1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51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E6422" w14:textId="1E99D1F0" w:rsidR="002F5754" w:rsidRPr="00F22F37" w:rsidRDefault="002F5754" w:rsidP="00A815AD">
                            <w:pPr>
                              <w:numPr>
                                <w:ilvl w:val="0"/>
                                <w:numId w:val="9"/>
                              </w:numPr>
                              <w:bidi w:val="0"/>
                              <w:contextualSpacing/>
                              <w:rPr>
                                <w:color w:val="404040"/>
                              </w:rPr>
                            </w:pPr>
                            <w:r w:rsidRPr="00F22F37">
                              <w:rPr>
                                <w:color w:val="404040"/>
                                <w:spacing w:val="-4"/>
                              </w:rPr>
                              <w:t>Web-app utilized by school-wide gaming tournaments to send out text messages to players based on real-tim</w:t>
                            </w:r>
                            <w:r w:rsidR="00F22F37">
                              <w:rPr>
                                <w:color w:val="404040"/>
                                <w:spacing w:val="-4"/>
                              </w:rPr>
                              <w:t>e queries (Python/</w:t>
                            </w:r>
                            <w:proofErr w:type="spellStart"/>
                            <w:r w:rsidR="00F22F37">
                              <w:rPr>
                                <w:color w:val="404040"/>
                                <w:spacing w:val="-4"/>
                              </w:rPr>
                              <w:t>Django</w:t>
                            </w:r>
                            <w:proofErr w:type="spellEnd"/>
                            <w:r w:rsidR="00F22F37">
                              <w:rPr>
                                <w:color w:val="404040"/>
                                <w:spacing w:val="-4"/>
                              </w:rPr>
                              <w:t>/SQLite</w:t>
                            </w:r>
                            <w:r w:rsidRPr="00F22F37">
                              <w:rPr>
                                <w:color w:val="404040"/>
                                <w:spacing w:val="-4"/>
                              </w:rPr>
                              <w:t xml:space="preserve">; </w:t>
                            </w:r>
                            <w:proofErr w:type="spellStart"/>
                            <w:r w:rsidRPr="00F22F37">
                              <w:rPr>
                                <w:color w:val="404040"/>
                                <w:spacing w:val="-4"/>
                              </w:rPr>
                              <w:t>Challonge</w:t>
                            </w:r>
                            <w:proofErr w:type="spellEnd"/>
                            <w:r w:rsidRPr="00F22F37">
                              <w:rPr>
                                <w:color w:val="404040"/>
                                <w:spacing w:val="-4"/>
                              </w:rPr>
                              <w:t xml:space="preserve">, </w:t>
                            </w:r>
                            <w:proofErr w:type="spellStart"/>
                            <w:r w:rsidRPr="00F22F37">
                              <w:rPr>
                                <w:color w:val="404040"/>
                                <w:spacing w:val="-4"/>
                              </w:rPr>
                              <w:t>Twilio</w:t>
                            </w:r>
                            <w:proofErr w:type="spellEnd"/>
                            <w:r w:rsidRPr="00F22F37">
                              <w:rPr>
                                <w:color w:val="404040"/>
                                <w:spacing w:val="-4"/>
                              </w:rPr>
                              <w:t>)</w:t>
                            </w:r>
                          </w:p>
                          <w:p w14:paraId="0D245EC5" w14:textId="77777777" w:rsidR="00AF3C5E" w:rsidRPr="00F22F37" w:rsidRDefault="00AF3C5E" w:rsidP="00A815AD">
                            <w:pPr>
                              <w:bidi w:val="0"/>
                              <w:ind w:left="360" w:hanging="288"/>
                              <w:contextualSpacing/>
                              <w:rPr>
                                <w:color w:val="4040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E645F" id="Text_x0020_Box_x0020_23" o:spid="_x0000_s1037" type="#_x0000_t202" style="position:absolute;margin-left:99.7pt;margin-top:571.8pt;width:403.2pt;height:40.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" filled="f" stroked="f">
                <v:textbox>
                  <w:txbxContent>
                    <w:p w14:paraId="520E6422" w14:textId="1E99D1F0" w:rsidR="002F5754" w:rsidRPr="00F22F37" w:rsidRDefault="002F5754" w:rsidP="00A815AD">
                      <w:pPr>
                        <w:numPr>
                          <w:ilvl w:val="0"/>
                          <w:numId w:val="9"/>
                        </w:numPr>
                        <w:bidi w:val="0"/>
                        <w:contextualSpacing/>
                        <w:rPr>
                          <w:color w:val="404040"/>
                        </w:rPr>
                      </w:pPr>
                      <w:r w:rsidRPr="00F22F37">
                        <w:rPr>
                          <w:color w:val="404040"/>
                          <w:spacing w:val="-4"/>
                        </w:rPr>
                        <w:t>Web-app utilized by school-wide gaming tournaments to send out text messages to players based on real-tim</w:t>
                      </w:r>
                      <w:r w:rsidR="00F22F37">
                        <w:rPr>
                          <w:color w:val="404040"/>
                          <w:spacing w:val="-4"/>
                        </w:rPr>
                        <w:t>e queries (Python/</w:t>
                      </w:r>
                      <w:proofErr w:type="spellStart"/>
                      <w:r w:rsidR="00F22F37">
                        <w:rPr>
                          <w:color w:val="404040"/>
                          <w:spacing w:val="-4"/>
                        </w:rPr>
                        <w:t>Django</w:t>
                      </w:r>
                      <w:proofErr w:type="spellEnd"/>
                      <w:r w:rsidR="00F22F37">
                        <w:rPr>
                          <w:color w:val="404040"/>
                          <w:spacing w:val="-4"/>
                        </w:rPr>
                        <w:t>/SQLite</w:t>
                      </w:r>
                      <w:r w:rsidRPr="00F22F37">
                        <w:rPr>
                          <w:color w:val="404040"/>
                          <w:spacing w:val="-4"/>
                        </w:rPr>
                        <w:t xml:space="preserve">; </w:t>
                      </w:r>
                      <w:proofErr w:type="spellStart"/>
                      <w:r w:rsidRPr="00F22F37">
                        <w:rPr>
                          <w:color w:val="404040"/>
                          <w:spacing w:val="-4"/>
                        </w:rPr>
                        <w:t>Challonge</w:t>
                      </w:r>
                      <w:proofErr w:type="spellEnd"/>
                      <w:r w:rsidRPr="00F22F37">
                        <w:rPr>
                          <w:color w:val="404040"/>
                          <w:spacing w:val="-4"/>
                        </w:rPr>
                        <w:t xml:space="preserve">, </w:t>
                      </w:r>
                      <w:proofErr w:type="spellStart"/>
                      <w:r w:rsidRPr="00F22F37">
                        <w:rPr>
                          <w:color w:val="404040"/>
                          <w:spacing w:val="-4"/>
                        </w:rPr>
                        <w:t>Twilio</w:t>
                      </w:r>
                      <w:proofErr w:type="spellEnd"/>
                      <w:r w:rsidRPr="00F22F37">
                        <w:rPr>
                          <w:color w:val="404040"/>
                          <w:spacing w:val="-4"/>
                        </w:rPr>
                        <w:t>)</w:t>
                      </w:r>
                    </w:p>
                    <w:p w14:paraId="0D245EC5" w14:textId="77777777" w:rsidR="00AF3C5E" w:rsidRPr="00F22F37" w:rsidRDefault="00AF3C5E" w:rsidP="00A815AD">
                      <w:pPr>
                        <w:bidi w:val="0"/>
                        <w:ind w:left="360" w:hanging="288"/>
                        <w:contextualSpacing/>
                        <w:rPr>
                          <w:color w:val="4040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A9736F4" wp14:editId="5AF18B11">
                <wp:simplePos x="0" y="0"/>
                <wp:positionH relativeFrom="column">
                  <wp:posOffset>-748665</wp:posOffset>
                </wp:positionH>
                <wp:positionV relativeFrom="paragraph">
                  <wp:posOffset>8180705</wp:posOffset>
                </wp:positionV>
                <wp:extent cx="2139315" cy="283210"/>
                <wp:effectExtent l="0" t="0" r="0" b="0"/>
                <wp:wrapNone/>
                <wp:docPr id="2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31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1F72B3" w14:textId="77777777" w:rsidR="002B3CC7" w:rsidRPr="002B3CC7" w:rsidRDefault="002B3CC7" w:rsidP="002B3CC7">
                            <w:pPr>
                              <w:bidi w:val="0"/>
                              <w:rPr>
                                <w:rFonts w:ascii="Raleway SemiBold" w:hAnsi="Raleway SemiBold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>Dynamic calendar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736F4" id="Text_x0020_Box_x0020_58" o:spid="_x0000_s1038" type="#_x0000_t202" style="position:absolute;margin-left:-58.95pt;margin-top:644.15pt;width:168.45pt;height:22.3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" filled="f" stroked="f">
                <v:textbox>
                  <w:txbxContent>
                    <w:p w14:paraId="311F72B3" w14:textId="77777777" w:rsidR="002B3CC7" w:rsidRPr="002B3CC7" w:rsidRDefault="002B3CC7" w:rsidP="002B3CC7">
                      <w:pPr>
                        <w:bidi w:val="0"/>
                        <w:rPr>
                          <w:rFonts w:ascii="Raleway SemiBold" w:hAnsi="Raleway SemiBold"/>
                          <w:color w:val="404040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Raleway SemiBold" w:hAnsi="Raleway SemiBold"/>
                          <w:color w:val="404040"/>
                          <w:spacing w:val="-4"/>
                          <w:sz w:val="24"/>
                          <w:szCs w:val="24"/>
                        </w:rPr>
                        <w:t>Dynamic calendar</w:t>
                      </w: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6240988" wp14:editId="7F70E23D">
                <wp:simplePos x="0" y="0"/>
                <wp:positionH relativeFrom="column">
                  <wp:posOffset>-748665</wp:posOffset>
                </wp:positionH>
                <wp:positionV relativeFrom="paragraph">
                  <wp:posOffset>7719060</wp:posOffset>
                </wp:positionV>
                <wp:extent cx="2139315" cy="283210"/>
                <wp:effectExtent l="0" t="0" r="0" b="0"/>
                <wp:wrapNone/>
                <wp:docPr id="2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31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737CEE" w14:textId="77777777" w:rsidR="002B3CC7" w:rsidRPr="002B3CC7" w:rsidRDefault="002B3CC7" w:rsidP="002B3CC7">
                            <w:pPr>
                              <w:bidi w:val="0"/>
                              <w:rPr>
                                <w:rFonts w:ascii="Raleway SemiBold" w:hAnsi="Raleway SemiBold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>Personal webpage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40988" id="Text_x0020_Box_x0020_57" o:spid="_x0000_s1039" type="#_x0000_t202" style="position:absolute;margin-left:-58.95pt;margin-top:607.8pt;width:168.45pt;height:22.3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" filled="f" stroked="f">
                <v:textbox>
                  <w:txbxContent>
                    <w:p w14:paraId="2F737CEE" w14:textId="77777777" w:rsidR="002B3CC7" w:rsidRPr="002B3CC7" w:rsidRDefault="002B3CC7" w:rsidP="002B3CC7">
                      <w:pPr>
                        <w:bidi w:val="0"/>
                        <w:rPr>
                          <w:rFonts w:ascii="Raleway SemiBold" w:hAnsi="Raleway SemiBold"/>
                          <w:color w:val="404040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Raleway SemiBold" w:hAnsi="Raleway SemiBold"/>
                          <w:color w:val="404040"/>
                          <w:spacing w:val="-4"/>
                          <w:sz w:val="24"/>
                          <w:szCs w:val="24"/>
                        </w:rPr>
                        <w:t>Personal webpage</w:t>
                      </w: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F8E668B" wp14:editId="28A440E9">
                <wp:simplePos x="0" y="0"/>
                <wp:positionH relativeFrom="column">
                  <wp:posOffset>-746125</wp:posOffset>
                </wp:positionH>
                <wp:positionV relativeFrom="paragraph">
                  <wp:posOffset>7259666</wp:posOffset>
                </wp:positionV>
                <wp:extent cx="2139315" cy="283210"/>
                <wp:effectExtent l="0" t="0" r="0" b="0"/>
                <wp:wrapNone/>
                <wp:docPr id="2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31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ABE45" w14:textId="77777777" w:rsidR="00EA55E5" w:rsidRPr="00140C1B" w:rsidRDefault="0073218C" w:rsidP="00146A2F">
                            <w:pPr>
                              <w:bidi w:val="0"/>
                              <w:rPr>
                                <w:rFonts w:ascii="Raleway SemiBold" w:hAnsi="Raleway SemiBold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40C1B">
                              <w:rPr>
                                <w:rFonts w:ascii="Raleway SemiBold" w:hAnsi="Raleway SemiBold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>SmashTime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E668B" id="Text_x0020_Box_x0020_33" o:spid="_x0000_s1040" type="#_x0000_t202" style="position:absolute;margin-left:-58.75pt;margin-top:571.65pt;width:168.45pt;height:22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" filled="f" stroked="f">
                <v:textbox>
                  <w:txbxContent>
                    <w:p w14:paraId="35EABE45" w14:textId="77777777" w:rsidR="00EA55E5" w:rsidRPr="00140C1B" w:rsidRDefault="0073218C" w:rsidP="00146A2F">
                      <w:pPr>
                        <w:bidi w:val="0"/>
                        <w:rPr>
                          <w:rFonts w:ascii="Raleway SemiBold" w:hAnsi="Raleway SemiBold"/>
                          <w:color w:val="404040"/>
                          <w:spacing w:val="-4"/>
                          <w:sz w:val="24"/>
                          <w:szCs w:val="24"/>
                        </w:rPr>
                      </w:pPr>
                      <w:proofErr w:type="spellStart"/>
                      <w:r w:rsidRPr="00140C1B">
                        <w:rPr>
                          <w:rFonts w:ascii="Raleway SemiBold" w:hAnsi="Raleway SemiBold"/>
                          <w:color w:val="404040"/>
                          <w:spacing w:val="-4"/>
                          <w:sz w:val="24"/>
                          <w:szCs w:val="24"/>
                        </w:rPr>
                        <w:t>SmashTime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752A030" wp14:editId="405B0323">
                <wp:simplePos x="0" y="0"/>
                <wp:positionH relativeFrom="column">
                  <wp:posOffset>-955040</wp:posOffset>
                </wp:positionH>
                <wp:positionV relativeFrom="paragraph">
                  <wp:posOffset>2052320</wp:posOffset>
                </wp:positionV>
                <wp:extent cx="2139315" cy="347345"/>
                <wp:effectExtent l="0" t="0" r="0" b="8255"/>
                <wp:wrapNone/>
                <wp:docPr id="1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31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F4F184" w14:textId="77777777" w:rsidR="00C04286" w:rsidRPr="00140C1B" w:rsidRDefault="00C04286" w:rsidP="00C04286">
                            <w:pPr>
                              <w:bidi w:val="0"/>
                              <w:rPr>
                                <w:rFonts w:ascii="Raleway SemiBold" w:hAnsi="Raleway SemiBold"/>
                                <w:color w:val="5B9BD5"/>
                                <w:spacing w:val="-4"/>
                                <w:sz w:val="32"/>
                                <w:szCs w:val="32"/>
                              </w:rPr>
                            </w:pPr>
                            <w:r w:rsidRPr="00140C1B">
                              <w:rPr>
                                <w:rFonts w:ascii="Raleway SemiBold" w:hAnsi="Raleway SemiBold"/>
                                <w:color w:val="5B9BD5"/>
                                <w:spacing w:val="-4"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2A030" id="Text_x0020_Box_x0020_54" o:spid="_x0000_s1041" type="#_x0000_t202" style="position:absolute;margin-left:-75.2pt;margin-top:161.6pt;width:168.45pt;height:27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" filled="f" stroked="f">
                <v:textbox>
                  <w:txbxContent>
                    <w:p w14:paraId="42F4F184" w14:textId="77777777" w:rsidR="00C04286" w:rsidRPr="00140C1B" w:rsidRDefault="00C04286" w:rsidP="00C04286">
                      <w:pPr>
                        <w:bidi w:val="0"/>
                        <w:rPr>
                          <w:rFonts w:ascii="Raleway SemiBold" w:hAnsi="Raleway SemiBold"/>
                          <w:color w:val="5B9BD5"/>
                          <w:spacing w:val="-4"/>
                          <w:sz w:val="32"/>
                          <w:szCs w:val="32"/>
                        </w:rPr>
                      </w:pPr>
                      <w:r w:rsidRPr="00140C1B">
                        <w:rPr>
                          <w:rFonts w:ascii="Raleway SemiBold" w:hAnsi="Raleway SemiBold"/>
                          <w:color w:val="5B9BD5"/>
                          <w:spacing w:val="-4"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93BD477" wp14:editId="7E941D0B">
                <wp:simplePos x="0" y="0"/>
                <wp:positionH relativeFrom="column">
                  <wp:posOffset>1266825</wp:posOffset>
                </wp:positionH>
                <wp:positionV relativeFrom="paragraph">
                  <wp:posOffset>5653405</wp:posOffset>
                </wp:positionV>
                <wp:extent cx="5120640" cy="1316355"/>
                <wp:effectExtent l="0" t="0" r="0" b="4445"/>
                <wp:wrapNone/>
                <wp:docPr id="1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1316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7FBB80" w14:textId="77777777" w:rsidR="00BF1661" w:rsidRPr="00F22F37" w:rsidRDefault="00FE2A9D" w:rsidP="0051270A">
                            <w:pPr>
                              <w:numPr>
                                <w:ilvl w:val="0"/>
                                <w:numId w:val="7"/>
                              </w:numPr>
                              <w:bidi w:val="0"/>
                              <w:contextualSpacing/>
                              <w:rPr>
                                <w:color w:val="404040"/>
                                <w:spacing w:val="-4"/>
                              </w:rPr>
                            </w:pPr>
                            <w:r w:rsidRPr="00F22F37">
                              <w:rPr>
                                <w:color w:val="404040"/>
                                <w:spacing w:val="-4"/>
                              </w:rPr>
                              <w:t>Managed the digital database of 14,000 course readers and kept record of old/new requisitions</w:t>
                            </w:r>
                          </w:p>
                          <w:p w14:paraId="1948D746" w14:textId="77777777" w:rsidR="00FE2A9D" w:rsidRPr="00F22F37" w:rsidRDefault="00FE2A9D" w:rsidP="0051270A">
                            <w:pPr>
                              <w:numPr>
                                <w:ilvl w:val="0"/>
                                <w:numId w:val="7"/>
                              </w:numPr>
                              <w:bidi w:val="0"/>
                              <w:contextualSpacing/>
                              <w:rPr>
                                <w:color w:val="404040"/>
                                <w:spacing w:val="-4"/>
                              </w:rPr>
                            </w:pPr>
                            <w:r w:rsidRPr="00F22F37">
                              <w:rPr>
                                <w:color w:val="404040"/>
                                <w:spacing w:val="-4"/>
                              </w:rPr>
                              <w:t>Assisted walk-in requisitions from over 300 UCLA professors in a fast-paced work environment</w:t>
                            </w:r>
                          </w:p>
                          <w:p w14:paraId="1A774DA2" w14:textId="77777777" w:rsidR="00FE2A9D" w:rsidRPr="00F22F37" w:rsidRDefault="00FE2A9D" w:rsidP="0051270A">
                            <w:pPr>
                              <w:numPr>
                                <w:ilvl w:val="0"/>
                                <w:numId w:val="7"/>
                              </w:numPr>
                              <w:bidi w:val="0"/>
                              <w:contextualSpacing/>
                              <w:rPr>
                                <w:color w:val="404040"/>
                                <w:spacing w:val="-4"/>
                              </w:rPr>
                            </w:pPr>
                            <w:r w:rsidRPr="00F22F37">
                              <w:rPr>
                                <w:color w:val="404040"/>
                                <w:spacing w:val="-4"/>
                              </w:rPr>
                              <w:t>Contacted publishers such as Harvard Business and Penguin Random House for copyright permissions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BD477" id="Text_x0020_Box_x0020_21" o:spid="_x0000_s1042" type="#_x0000_t202" style="position:absolute;margin-left:99.75pt;margin-top:445.15pt;width:403.2pt;height:103.6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" filled="f" stroked="f">
                <v:textbox>
                  <w:txbxContent>
                    <w:p w14:paraId="227FBB80" w14:textId="77777777" w:rsidR="00BF1661" w:rsidRPr="00F22F37" w:rsidRDefault="00FE2A9D" w:rsidP="0051270A">
                      <w:pPr>
                        <w:numPr>
                          <w:ilvl w:val="0"/>
                          <w:numId w:val="7"/>
                        </w:numPr>
                        <w:bidi w:val="0"/>
                        <w:contextualSpacing/>
                        <w:rPr>
                          <w:color w:val="404040"/>
                          <w:spacing w:val="-4"/>
                        </w:rPr>
                      </w:pPr>
                      <w:r w:rsidRPr="00F22F37">
                        <w:rPr>
                          <w:color w:val="404040"/>
                          <w:spacing w:val="-4"/>
                        </w:rPr>
                        <w:t>Managed the digital database of 14,000 course readers and kept record of old/new requisitions</w:t>
                      </w:r>
                    </w:p>
                    <w:p w14:paraId="1948D746" w14:textId="77777777" w:rsidR="00FE2A9D" w:rsidRPr="00F22F37" w:rsidRDefault="00FE2A9D" w:rsidP="0051270A">
                      <w:pPr>
                        <w:numPr>
                          <w:ilvl w:val="0"/>
                          <w:numId w:val="7"/>
                        </w:numPr>
                        <w:bidi w:val="0"/>
                        <w:contextualSpacing/>
                        <w:rPr>
                          <w:color w:val="404040"/>
                          <w:spacing w:val="-4"/>
                        </w:rPr>
                      </w:pPr>
                      <w:r w:rsidRPr="00F22F37">
                        <w:rPr>
                          <w:color w:val="404040"/>
                          <w:spacing w:val="-4"/>
                        </w:rPr>
                        <w:t>Assisted walk-in requisitions from over 300 UCLA professors in a fast-paced work environment</w:t>
                      </w:r>
                    </w:p>
                    <w:p w14:paraId="1A774DA2" w14:textId="77777777" w:rsidR="00FE2A9D" w:rsidRPr="00F22F37" w:rsidRDefault="00FE2A9D" w:rsidP="0051270A">
                      <w:pPr>
                        <w:numPr>
                          <w:ilvl w:val="0"/>
                          <w:numId w:val="7"/>
                        </w:numPr>
                        <w:bidi w:val="0"/>
                        <w:contextualSpacing/>
                        <w:rPr>
                          <w:color w:val="404040"/>
                          <w:spacing w:val="-4"/>
                        </w:rPr>
                      </w:pPr>
                      <w:r w:rsidRPr="00F22F37">
                        <w:rPr>
                          <w:color w:val="404040"/>
                          <w:spacing w:val="-4"/>
                        </w:rPr>
                        <w:t>Contacted publishers such as Harvard Business and Penguin Random House for copyright permissions</w:t>
                      </w: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38465A3" wp14:editId="132B2C34">
                <wp:simplePos x="0" y="0"/>
                <wp:positionH relativeFrom="column">
                  <wp:posOffset>1266825</wp:posOffset>
                </wp:positionH>
                <wp:positionV relativeFrom="paragraph">
                  <wp:posOffset>2567305</wp:posOffset>
                </wp:positionV>
                <wp:extent cx="5124450" cy="1657350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70E5B2" w14:textId="77777777" w:rsidR="00146A2F" w:rsidRPr="00F22F37" w:rsidRDefault="00CC648B" w:rsidP="00C04286">
                            <w:pPr>
                              <w:numPr>
                                <w:ilvl w:val="0"/>
                                <w:numId w:val="3"/>
                              </w:numPr>
                              <w:bidi w:val="0"/>
                              <w:contextualSpacing/>
                              <w:rPr>
                                <w:color w:val="404040"/>
                              </w:rPr>
                            </w:pPr>
                            <w:r w:rsidRPr="00F22F37">
                              <w:rPr>
                                <w:color w:val="404040"/>
                              </w:rPr>
                              <w:t xml:space="preserve">Developed custom Slack applications integrating with public enterprise software APIs to improve internal user experience (Node.js, Python, </w:t>
                            </w:r>
                            <w:proofErr w:type="spellStart"/>
                            <w:r w:rsidRPr="00F22F37">
                              <w:rPr>
                                <w:color w:val="404040"/>
                              </w:rPr>
                              <w:t>RabbitMQ</w:t>
                            </w:r>
                            <w:proofErr w:type="spellEnd"/>
                            <w:r w:rsidRPr="00F22F37">
                              <w:rPr>
                                <w:color w:val="404040"/>
                              </w:rPr>
                              <w:t xml:space="preserve">, </w:t>
                            </w:r>
                            <w:proofErr w:type="spellStart"/>
                            <w:r w:rsidRPr="00F22F37">
                              <w:rPr>
                                <w:color w:val="404040"/>
                              </w:rPr>
                              <w:t>mySQL</w:t>
                            </w:r>
                            <w:proofErr w:type="spellEnd"/>
                            <w:r w:rsidRPr="00F22F37">
                              <w:rPr>
                                <w:color w:val="404040"/>
                              </w:rPr>
                              <w:t>)</w:t>
                            </w:r>
                          </w:p>
                          <w:p w14:paraId="3D289D34" w14:textId="77777777" w:rsidR="00CC648B" w:rsidRPr="00F22F37" w:rsidRDefault="00CC648B" w:rsidP="00C04286">
                            <w:pPr>
                              <w:numPr>
                                <w:ilvl w:val="0"/>
                                <w:numId w:val="3"/>
                              </w:numPr>
                              <w:bidi w:val="0"/>
                              <w:contextualSpacing/>
                              <w:rPr>
                                <w:color w:val="404040"/>
                              </w:rPr>
                            </w:pPr>
                            <w:r w:rsidRPr="00F22F37">
                              <w:rPr>
                                <w:color w:val="404040"/>
                              </w:rPr>
                              <w:t>Built backend controllers for database manipulation &amp; data sanitation of domains and IP addresses submitted by users in an MVC application (C#, ASP.NET, XML)</w:t>
                            </w:r>
                          </w:p>
                          <w:p w14:paraId="5A23AEED" w14:textId="77777777" w:rsidR="00CC648B" w:rsidRPr="00F22F37" w:rsidRDefault="00CC648B" w:rsidP="00C04286">
                            <w:pPr>
                              <w:numPr>
                                <w:ilvl w:val="0"/>
                                <w:numId w:val="3"/>
                              </w:numPr>
                              <w:bidi w:val="0"/>
                              <w:contextualSpacing/>
                              <w:rPr>
                                <w:color w:val="404040"/>
                              </w:rPr>
                            </w:pPr>
                            <w:r w:rsidRPr="00F22F37">
                              <w:rPr>
                                <w:color w:val="404040"/>
                              </w:rPr>
                              <w:t xml:space="preserve">Wrote wrapper classes for </w:t>
                            </w:r>
                            <w:proofErr w:type="spellStart"/>
                            <w:r w:rsidRPr="00F22F37">
                              <w:rPr>
                                <w:color w:val="404040"/>
                              </w:rPr>
                              <w:t>PagerDuty</w:t>
                            </w:r>
                            <w:proofErr w:type="spellEnd"/>
                            <w:r w:rsidRPr="00F22F37">
                              <w:rPr>
                                <w:color w:val="404040"/>
                              </w:rPr>
                              <w:t xml:space="preserve"> to be utilized in an API Proxy (Java, </w:t>
                            </w:r>
                            <w:proofErr w:type="spellStart"/>
                            <w:r w:rsidRPr="00F22F37">
                              <w:rPr>
                                <w:color w:val="404040"/>
                              </w:rPr>
                              <w:t>Mulesoft</w:t>
                            </w:r>
                            <w:proofErr w:type="spellEnd"/>
                            <w:r w:rsidRPr="00F22F37">
                              <w:rPr>
                                <w:color w:val="404040"/>
                              </w:rPr>
                              <w:t xml:space="preserve"> ESB)</w:t>
                            </w:r>
                          </w:p>
                          <w:p w14:paraId="25FAAE8A" w14:textId="77777777" w:rsidR="00C04286" w:rsidRPr="00F22F37" w:rsidRDefault="00C04286" w:rsidP="00C04286">
                            <w:pPr>
                              <w:numPr>
                                <w:ilvl w:val="0"/>
                                <w:numId w:val="3"/>
                              </w:numPr>
                              <w:bidi w:val="0"/>
                              <w:contextualSpacing/>
                              <w:rPr>
                                <w:color w:val="404040"/>
                              </w:rPr>
                            </w:pPr>
                            <w:r w:rsidRPr="00F22F37">
                              <w:rPr>
                                <w:color w:val="404040"/>
                              </w:rPr>
                              <w:t>Experience collaborating directly with network, systems, security, engineers and other software developers to quickly deploy 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465A3" id="Text_x0020_Box_x0020_17" o:spid="_x0000_s1043" type="#_x0000_t202" style="position:absolute;margin-left:99.75pt;margin-top:202.15pt;width:403.5pt;height:130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" filled="f" stroked="f">
                <v:textbox>
                  <w:txbxContent>
                    <w:p w14:paraId="2370E5B2" w14:textId="77777777" w:rsidR="00146A2F" w:rsidRPr="00F22F37" w:rsidRDefault="00CC648B" w:rsidP="00C04286">
                      <w:pPr>
                        <w:numPr>
                          <w:ilvl w:val="0"/>
                          <w:numId w:val="3"/>
                        </w:numPr>
                        <w:bidi w:val="0"/>
                        <w:contextualSpacing/>
                        <w:rPr>
                          <w:color w:val="404040"/>
                        </w:rPr>
                      </w:pPr>
                      <w:r w:rsidRPr="00F22F37">
                        <w:rPr>
                          <w:color w:val="404040"/>
                        </w:rPr>
                        <w:t xml:space="preserve">Developed custom Slack applications integrating with public enterprise software APIs to improve internal user experience (Node.js, Python, </w:t>
                      </w:r>
                      <w:proofErr w:type="spellStart"/>
                      <w:r w:rsidRPr="00F22F37">
                        <w:rPr>
                          <w:color w:val="404040"/>
                        </w:rPr>
                        <w:t>RabbitMQ</w:t>
                      </w:r>
                      <w:proofErr w:type="spellEnd"/>
                      <w:r w:rsidRPr="00F22F37">
                        <w:rPr>
                          <w:color w:val="404040"/>
                        </w:rPr>
                        <w:t xml:space="preserve">, </w:t>
                      </w:r>
                      <w:proofErr w:type="spellStart"/>
                      <w:r w:rsidRPr="00F22F37">
                        <w:rPr>
                          <w:color w:val="404040"/>
                        </w:rPr>
                        <w:t>mySQL</w:t>
                      </w:r>
                      <w:proofErr w:type="spellEnd"/>
                      <w:r w:rsidRPr="00F22F37">
                        <w:rPr>
                          <w:color w:val="404040"/>
                        </w:rPr>
                        <w:t>)</w:t>
                      </w:r>
                    </w:p>
                    <w:p w14:paraId="3D289D34" w14:textId="77777777" w:rsidR="00CC648B" w:rsidRPr="00F22F37" w:rsidRDefault="00CC648B" w:rsidP="00C04286">
                      <w:pPr>
                        <w:numPr>
                          <w:ilvl w:val="0"/>
                          <w:numId w:val="3"/>
                        </w:numPr>
                        <w:bidi w:val="0"/>
                        <w:contextualSpacing/>
                        <w:rPr>
                          <w:color w:val="404040"/>
                        </w:rPr>
                      </w:pPr>
                      <w:r w:rsidRPr="00F22F37">
                        <w:rPr>
                          <w:color w:val="404040"/>
                        </w:rPr>
                        <w:t>Built backend controllers for database manipulation &amp; data sanitation of domains and IP addresses submitted by users in an MVC application (C#, ASP.NET, XML)</w:t>
                      </w:r>
                    </w:p>
                    <w:p w14:paraId="5A23AEED" w14:textId="77777777" w:rsidR="00CC648B" w:rsidRPr="00F22F37" w:rsidRDefault="00CC648B" w:rsidP="00C04286">
                      <w:pPr>
                        <w:numPr>
                          <w:ilvl w:val="0"/>
                          <w:numId w:val="3"/>
                        </w:numPr>
                        <w:bidi w:val="0"/>
                        <w:contextualSpacing/>
                        <w:rPr>
                          <w:color w:val="404040"/>
                        </w:rPr>
                      </w:pPr>
                      <w:r w:rsidRPr="00F22F37">
                        <w:rPr>
                          <w:color w:val="404040"/>
                        </w:rPr>
                        <w:t xml:space="preserve">Wrote wrapper classes for </w:t>
                      </w:r>
                      <w:proofErr w:type="spellStart"/>
                      <w:r w:rsidRPr="00F22F37">
                        <w:rPr>
                          <w:color w:val="404040"/>
                        </w:rPr>
                        <w:t>PagerDuty</w:t>
                      </w:r>
                      <w:proofErr w:type="spellEnd"/>
                      <w:r w:rsidRPr="00F22F37">
                        <w:rPr>
                          <w:color w:val="404040"/>
                        </w:rPr>
                        <w:t xml:space="preserve"> to be utilized in an API Proxy (Java, </w:t>
                      </w:r>
                      <w:proofErr w:type="spellStart"/>
                      <w:r w:rsidRPr="00F22F37">
                        <w:rPr>
                          <w:color w:val="404040"/>
                        </w:rPr>
                        <w:t>Mulesoft</w:t>
                      </w:r>
                      <w:proofErr w:type="spellEnd"/>
                      <w:r w:rsidRPr="00F22F37">
                        <w:rPr>
                          <w:color w:val="404040"/>
                        </w:rPr>
                        <w:t xml:space="preserve"> ESB)</w:t>
                      </w:r>
                    </w:p>
                    <w:p w14:paraId="25FAAE8A" w14:textId="77777777" w:rsidR="00C04286" w:rsidRPr="00F22F37" w:rsidRDefault="00C04286" w:rsidP="00C04286">
                      <w:pPr>
                        <w:numPr>
                          <w:ilvl w:val="0"/>
                          <w:numId w:val="3"/>
                        </w:numPr>
                        <w:bidi w:val="0"/>
                        <w:contextualSpacing/>
                        <w:rPr>
                          <w:color w:val="404040"/>
                        </w:rPr>
                      </w:pPr>
                      <w:r w:rsidRPr="00F22F37">
                        <w:rPr>
                          <w:color w:val="404040"/>
                        </w:rPr>
                        <w:t>Experience collaborating directly with network, systems, security, engineers and other software developers to quickly deploy applications</w:t>
                      </w: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A6D7091" wp14:editId="7A4B8E72">
                <wp:simplePos x="0" y="0"/>
                <wp:positionH relativeFrom="column">
                  <wp:posOffset>1266825</wp:posOffset>
                </wp:positionH>
                <wp:positionV relativeFrom="paragraph">
                  <wp:posOffset>4495800</wp:posOffset>
                </wp:positionV>
                <wp:extent cx="5124450" cy="871855"/>
                <wp:effectExtent l="0" t="0" r="0" b="0"/>
                <wp:wrapNone/>
                <wp:docPr id="1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871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8827D" w14:textId="77777777" w:rsidR="00146A2F" w:rsidRPr="00F22F37" w:rsidRDefault="00FE2A9D" w:rsidP="0051270A">
                            <w:pPr>
                              <w:numPr>
                                <w:ilvl w:val="0"/>
                                <w:numId w:val="5"/>
                              </w:numPr>
                              <w:bidi w:val="0"/>
                              <w:contextualSpacing/>
                              <w:rPr>
                                <w:color w:val="404040"/>
                                <w:spacing w:val="-4"/>
                              </w:rPr>
                            </w:pPr>
                            <w:r w:rsidRPr="00F22F37">
                              <w:rPr>
                                <w:color w:val="404040"/>
                                <w:spacing w:val="-4"/>
                              </w:rPr>
                              <w:t>Assisted graduated students with AD, remote login, and network issues</w:t>
                            </w:r>
                          </w:p>
                          <w:p w14:paraId="4EE2A510" w14:textId="77777777" w:rsidR="00FE2A9D" w:rsidRPr="00F22F37" w:rsidRDefault="00FE2A9D" w:rsidP="0051270A">
                            <w:pPr>
                              <w:numPr>
                                <w:ilvl w:val="0"/>
                                <w:numId w:val="5"/>
                              </w:numPr>
                              <w:bidi w:val="0"/>
                              <w:contextualSpacing/>
                              <w:rPr>
                                <w:color w:val="404040"/>
                                <w:spacing w:val="-4"/>
                              </w:rPr>
                            </w:pPr>
                            <w:r w:rsidRPr="00F22F37">
                              <w:rPr>
                                <w:color w:val="404040"/>
                                <w:spacing w:val="-4"/>
                              </w:rPr>
                              <w:t>Managed Windows/Mac hardware and software installation for lab users</w:t>
                            </w:r>
                          </w:p>
                          <w:p w14:paraId="67E344BB" w14:textId="77777777" w:rsidR="00FE2A9D" w:rsidRPr="00F22F37" w:rsidRDefault="00FE2A9D" w:rsidP="0051270A">
                            <w:pPr>
                              <w:numPr>
                                <w:ilvl w:val="0"/>
                                <w:numId w:val="5"/>
                              </w:numPr>
                              <w:bidi w:val="0"/>
                              <w:contextualSpacing/>
                              <w:rPr>
                                <w:color w:val="404040"/>
                                <w:spacing w:val="-4"/>
                              </w:rPr>
                            </w:pPr>
                            <w:r w:rsidRPr="00F22F37">
                              <w:rPr>
                                <w:color w:val="404040"/>
                                <w:spacing w:val="-4"/>
                              </w:rPr>
                              <w:t>Helped troubleshoot professors’ laptops before/during class presentations to ensure a smooth user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D7091" id="Text_x0020_Box_x0020_19" o:spid="_x0000_s1044" type="#_x0000_t202" style="position:absolute;margin-left:99.75pt;margin-top:354pt;width:403.5pt;height:68.6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" filled="f" stroked="f">
                <v:textbox>
                  <w:txbxContent>
                    <w:p w14:paraId="0CE8827D" w14:textId="77777777" w:rsidR="00146A2F" w:rsidRPr="00F22F37" w:rsidRDefault="00FE2A9D" w:rsidP="0051270A">
                      <w:pPr>
                        <w:numPr>
                          <w:ilvl w:val="0"/>
                          <w:numId w:val="5"/>
                        </w:numPr>
                        <w:bidi w:val="0"/>
                        <w:contextualSpacing/>
                        <w:rPr>
                          <w:color w:val="404040"/>
                          <w:spacing w:val="-4"/>
                        </w:rPr>
                      </w:pPr>
                      <w:r w:rsidRPr="00F22F37">
                        <w:rPr>
                          <w:color w:val="404040"/>
                          <w:spacing w:val="-4"/>
                        </w:rPr>
                        <w:t>Assisted graduated students with AD, remote login, and network issues</w:t>
                      </w:r>
                    </w:p>
                    <w:p w14:paraId="4EE2A510" w14:textId="77777777" w:rsidR="00FE2A9D" w:rsidRPr="00F22F37" w:rsidRDefault="00FE2A9D" w:rsidP="0051270A">
                      <w:pPr>
                        <w:numPr>
                          <w:ilvl w:val="0"/>
                          <w:numId w:val="5"/>
                        </w:numPr>
                        <w:bidi w:val="0"/>
                        <w:contextualSpacing/>
                        <w:rPr>
                          <w:color w:val="404040"/>
                          <w:spacing w:val="-4"/>
                        </w:rPr>
                      </w:pPr>
                      <w:r w:rsidRPr="00F22F37">
                        <w:rPr>
                          <w:color w:val="404040"/>
                          <w:spacing w:val="-4"/>
                        </w:rPr>
                        <w:t>Managed Windows/Mac hardware and software installation for lab users</w:t>
                      </w:r>
                    </w:p>
                    <w:p w14:paraId="67E344BB" w14:textId="77777777" w:rsidR="00FE2A9D" w:rsidRPr="00F22F37" w:rsidRDefault="00FE2A9D" w:rsidP="0051270A">
                      <w:pPr>
                        <w:numPr>
                          <w:ilvl w:val="0"/>
                          <w:numId w:val="5"/>
                        </w:numPr>
                        <w:bidi w:val="0"/>
                        <w:contextualSpacing/>
                        <w:rPr>
                          <w:color w:val="404040"/>
                          <w:spacing w:val="-4"/>
                        </w:rPr>
                      </w:pPr>
                      <w:r w:rsidRPr="00F22F37">
                        <w:rPr>
                          <w:color w:val="404040"/>
                          <w:spacing w:val="-4"/>
                        </w:rPr>
                        <w:t>Helped troubleshoot professors’ laptops before/during class presentations to ensure a smooth user experience</w:t>
                      </w: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723CB92" wp14:editId="3FA49729">
                <wp:simplePos x="0" y="0"/>
                <wp:positionH relativeFrom="column">
                  <wp:posOffset>-746125</wp:posOffset>
                </wp:positionH>
                <wp:positionV relativeFrom="paragraph">
                  <wp:posOffset>2338705</wp:posOffset>
                </wp:positionV>
                <wp:extent cx="2143125" cy="285750"/>
                <wp:effectExtent l="0" t="0" r="0" b="0"/>
                <wp:wrapNone/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F9D7A8" w14:textId="77777777" w:rsidR="00867D45" w:rsidRPr="00140C1B" w:rsidRDefault="00CC648B" w:rsidP="00146A2F">
                            <w:pPr>
                              <w:bidi w:val="0"/>
                              <w:rPr>
                                <w:rFonts w:ascii="Raleway SemiBold" w:hAnsi="Raleway SemiBold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140C1B">
                              <w:rPr>
                                <w:rFonts w:ascii="Raleway SemiBold" w:hAnsi="Raleway SemiBold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>Workday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3CB92" id="Text_x0020_Box_x0020_27" o:spid="_x0000_s1045" type="#_x0000_t202" style="position:absolute;margin-left:-58.75pt;margin-top:184.15pt;width:168.75pt;height:22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" filled="f" stroked="f">
                <v:textbox>
                  <w:txbxContent>
                    <w:p w14:paraId="70F9D7A8" w14:textId="77777777" w:rsidR="00867D45" w:rsidRPr="00140C1B" w:rsidRDefault="00CC648B" w:rsidP="00146A2F">
                      <w:pPr>
                        <w:bidi w:val="0"/>
                        <w:rPr>
                          <w:rFonts w:ascii="Raleway SemiBold" w:hAnsi="Raleway SemiBold"/>
                          <w:color w:val="404040"/>
                          <w:spacing w:val="-4"/>
                          <w:sz w:val="24"/>
                          <w:szCs w:val="24"/>
                        </w:rPr>
                      </w:pPr>
                      <w:r w:rsidRPr="00140C1B">
                        <w:rPr>
                          <w:rFonts w:ascii="Raleway SemiBold" w:hAnsi="Raleway SemiBold"/>
                          <w:color w:val="404040"/>
                          <w:spacing w:val="-4"/>
                          <w:sz w:val="24"/>
                          <w:szCs w:val="24"/>
                        </w:rPr>
                        <w:t>Workday</w:t>
                      </w: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B0EE0D8" wp14:editId="2847E187">
                <wp:simplePos x="0" y="0"/>
                <wp:positionH relativeFrom="column">
                  <wp:posOffset>-746125</wp:posOffset>
                </wp:positionH>
                <wp:positionV relativeFrom="paragraph">
                  <wp:posOffset>4224655</wp:posOffset>
                </wp:positionV>
                <wp:extent cx="2143125" cy="285750"/>
                <wp:effectExtent l="0" t="0" r="0" b="0"/>
                <wp:wrapNone/>
                <wp:docPr id="2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F162B" w14:textId="77777777" w:rsidR="00415855" w:rsidRPr="00140C1B" w:rsidRDefault="0051270A" w:rsidP="00146A2F">
                            <w:pPr>
                              <w:bidi w:val="0"/>
                              <w:rPr>
                                <w:rFonts w:ascii="Raleway SemiBold" w:hAnsi="Raleway SemiBold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140C1B">
                              <w:rPr>
                                <w:rFonts w:ascii="Raleway SemiBold" w:hAnsi="Raleway SemiBold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 xml:space="preserve">UCLA </w:t>
                            </w:r>
                            <w:proofErr w:type="spellStart"/>
                            <w:r w:rsidRPr="00140C1B">
                              <w:rPr>
                                <w:rFonts w:ascii="Raleway SemiBold" w:hAnsi="Raleway SemiBold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>Luskin</w:t>
                            </w:r>
                            <w:proofErr w:type="spellEnd"/>
                            <w:r w:rsidRPr="00140C1B">
                              <w:rPr>
                                <w:rFonts w:ascii="Raleway SemiBold" w:hAnsi="Raleway SemiBold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 xml:space="preserve"> IT Help Desk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EE0D8" id="Text_x0020_Box_x0020_31" o:spid="_x0000_s1046" type="#_x0000_t202" style="position:absolute;margin-left:-58.75pt;margin-top:332.65pt;width:168.75pt;height:2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" filled="f" stroked="f">
                <v:textbox>
                  <w:txbxContent>
                    <w:p w14:paraId="53DF162B" w14:textId="77777777" w:rsidR="00415855" w:rsidRPr="00140C1B" w:rsidRDefault="0051270A" w:rsidP="00146A2F">
                      <w:pPr>
                        <w:bidi w:val="0"/>
                        <w:rPr>
                          <w:rFonts w:ascii="Raleway SemiBold" w:hAnsi="Raleway SemiBold"/>
                          <w:color w:val="404040"/>
                          <w:spacing w:val="-4"/>
                          <w:sz w:val="24"/>
                          <w:szCs w:val="24"/>
                        </w:rPr>
                      </w:pPr>
                      <w:r w:rsidRPr="00140C1B">
                        <w:rPr>
                          <w:rFonts w:ascii="Raleway SemiBold" w:hAnsi="Raleway SemiBold"/>
                          <w:color w:val="404040"/>
                          <w:spacing w:val="-4"/>
                          <w:sz w:val="24"/>
                          <w:szCs w:val="24"/>
                        </w:rPr>
                        <w:t xml:space="preserve">UCLA </w:t>
                      </w:r>
                      <w:proofErr w:type="spellStart"/>
                      <w:r w:rsidRPr="00140C1B">
                        <w:rPr>
                          <w:rFonts w:ascii="Raleway SemiBold" w:hAnsi="Raleway SemiBold"/>
                          <w:color w:val="404040"/>
                          <w:spacing w:val="-4"/>
                          <w:sz w:val="24"/>
                          <w:szCs w:val="24"/>
                        </w:rPr>
                        <w:t>Luskin</w:t>
                      </w:r>
                      <w:proofErr w:type="spellEnd"/>
                      <w:r w:rsidRPr="00140C1B">
                        <w:rPr>
                          <w:rFonts w:ascii="Raleway SemiBold" w:hAnsi="Raleway SemiBold"/>
                          <w:color w:val="404040"/>
                          <w:spacing w:val="-4"/>
                          <w:sz w:val="24"/>
                          <w:szCs w:val="24"/>
                        </w:rPr>
                        <w:t xml:space="preserve"> IT Help Desk</w:t>
                      </w: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4DE496C" wp14:editId="68A3C584">
                <wp:simplePos x="0" y="0"/>
                <wp:positionH relativeFrom="column">
                  <wp:posOffset>-748665</wp:posOffset>
                </wp:positionH>
                <wp:positionV relativeFrom="paragraph">
                  <wp:posOffset>5377180</wp:posOffset>
                </wp:positionV>
                <wp:extent cx="2139315" cy="283210"/>
                <wp:effectExtent l="0" t="0" r="0" b="0"/>
                <wp:wrapNone/>
                <wp:docPr id="2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31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F73936" w14:textId="77777777" w:rsidR="0051270A" w:rsidRPr="00140C1B" w:rsidRDefault="0073218C" w:rsidP="0051270A">
                            <w:pPr>
                              <w:bidi w:val="0"/>
                              <w:rPr>
                                <w:rFonts w:ascii="Raleway SemiBold" w:hAnsi="Raleway SemiBold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140C1B">
                              <w:rPr>
                                <w:rFonts w:ascii="Raleway SemiBold" w:hAnsi="Raleway SemiBold"/>
                                <w:color w:val="404040"/>
                                <w:spacing w:val="-4"/>
                                <w:sz w:val="24"/>
                                <w:szCs w:val="24"/>
                              </w:rPr>
                              <w:t>UCLA Course Reader Solutions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E496C" id="Text_x0020_Box_x0020_55" o:spid="_x0000_s1047" type="#_x0000_t202" style="position:absolute;margin-left:-58.95pt;margin-top:423.4pt;width:168.45pt;height:22.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" filled="f" stroked="f">
                <v:textbox>
                  <w:txbxContent>
                    <w:p w14:paraId="04F73936" w14:textId="77777777" w:rsidR="0051270A" w:rsidRPr="00140C1B" w:rsidRDefault="0073218C" w:rsidP="0051270A">
                      <w:pPr>
                        <w:bidi w:val="0"/>
                        <w:rPr>
                          <w:rFonts w:ascii="Raleway SemiBold" w:hAnsi="Raleway SemiBold"/>
                          <w:color w:val="404040"/>
                          <w:spacing w:val="-4"/>
                          <w:sz w:val="24"/>
                          <w:szCs w:val="24"/>
                        </w:rPr>
                      </w:pPr>
                      <w:r w:rsidRPr="00140C1B">
                        <w:rPr>
                          <w:rFonts w:ascii="Raleway SemiBold" w:hAnsi="Raleway SemiBold"/>
                          <w:color w:val="404040"/>
                          <w:spacing w:val="-4"/>
                          <w:sz w:val="24"/>
                          <w:szCs w:val="24"/>
                        </w:rPr>
                        <w:t>UCLA Course Reader Solutions</w:t>
                      </w: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4D47F47" wp14:editId="6DDD521C">
                <wp:simplePos x="0" y="0"/>
                <wp:positionH relativeFrom="column">
                  <wp:posOffset>-746125</wp:posOffset>
                </wp:positionH>
                <wp:positionV relativeFrom="paragraph">
                  <wp:posOffset>2522855</wp:posOffset>
                </wp:positionV>
                <wp:extent cx="2143125" cy="285750"/>
                <wp:effectExtent l="0" t="0" r="0" b="0"/>
                <wp:wrapNone/>
                <wp:docPr id="2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7B079C" w14:textId="77777777" w:rsidR="00867D45" w:rsidRPr="00140C1B" w:rsidRDefault="00C04286" w:rsidP="00146A2F">
                            <w:pPr>
                              <w:bidi w:val="0"/>
                              <w:rPr>
                                <w:rFonts w:ascii="Raleway Light" w:hAnsi="Raleway Light"/>
                                <w:color w:val="7F7F7F"/>
                                <w:sz w:val="24"/>
                                <w:szCs w:val="24"/>
                              </w:rPr>
                            </w:pPr>
                            <w:r w:rsidRPr="00140C1B">
                              <w:rPr>
                                <w:rFonts w:ascii="Raleway Light" w:hAnsi="Raleway Light"/>
                                <w:color w:val="7F7F7F"/>
                                <w:sz w:val="24"/>
                                <w:szCs w:val="24"/>
                              </w:rPr>
                              <w:t>Jun. 2017 ~ Sept.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47F47" id="Text_x0020_Box_x0020_28" o:spid="_x0000_s1048" type="#_x0000_t202" style="position:absolute;margin-left:-58.75pt;margin-top:198.65pt;width:168.75pt;height:22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" filled="f" stroked="f">
                <v:textbox>
                  <w:txbxContent>
                    <w:p w14:paraId="457B079C" w14:textId="77777777" w:rsidR="00867D45" w:rsidRPr="00140C1B" w:rsidRDefault="00C04286" w:rsidP="00146A2F">
                      <w:pPr>
                        <w:bidi w:val="0"/>
                        <w:rPr>
                          <w:rFonts w:ascii="Raleway Light" w:hAnsi="Raleway Light"/>
                          <w:color w:val="7F7F7F"/>
                          <w:sz w:val="24"/>
                          <w:szCs w:val="24"/>
                        </w:rPr>
                      </w:pPr>
                      <w:r w:rsidRPr="00140C1B">
                        <w:rPr>
                          <w:rFonts w:ascii="Raleway Light" w:hAnsi="Raleway Light"/>
                          <w:color w:val="7F7F7F"/>
                          <w:sz w:val="24"/>
                          <w:szCs w:val="24"/>
                        </w:rPr>
                        <w:t>Jun. 2017 ~ Sept. 2017</w:t>
                      </w: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500CEEB" wp14:editId="5EA3F15C">
                <wp:simplePos x="0" y="0"/>
                <wp:positionH relativeFrom="column">
                  <wp:posOffset>-746125</wp:posOffset>
                </wp:positionH>
                <wp:positionV relativeFrom="paragraph">
                  <wp:posOffset>4403090</wp:posOffset>
                </wp:positionV>
                <wp:extent cx="2143125" cy="285750"/>
                <wp:effectExtent l="0" t="0" r="0" b="0"/>
                <wp:wrapNone/>
                <wp:docPr id="2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7D7A6" w14:textId="77777777" w:rsidR="004F3BEB" w:rsidRPr="00140C1B" w:rsidRDefault="00C04286" w:rsidP="00146A2F">
                            <w:pPr>
                              <w:bidi w:val="0"/>
                              <w:rPr>
                                <w:rFonts w:ascii="Raleway Light" w:hAnsi="Raleway Light"/>
                                <w:color w:val="7F7F7F"/>
                                <w:sz w:val="24"/>
                                <w:szCs w:val="24"/>
                              </w:rPr>
                            </w:pPr>
                            <w:r w:rsidRPr="00140C1B">
                              <w:rPr>
                                <w:rFonts w:ascii="Raleway Light" w:hAnsi="Raleway Light"/>
                                <w:color w:val="7F7F7F"/>
                                <w:sz w:val="24"/>
                                <w:szCs w:val="24"/>
                              </w:rPr>
                              <w:t>Jan. 2017 ~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0CEEB" id="Text_x0020_Box_x0020_30" o:spid="_x0000_s1049" type="#_x0000_t202" style="position:absolute;margin-left:-58.75pt;margin-top:346.7pt;width:168.75pt;height:22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" filled="f" stroked="f">
                <v:textbox>
                  <w:txbxContent>
                    <w:p w14:paraId="4637D7A6" w14:textId="77777777" w:rsidR="004F3BEB" w:rsidRPr="00140C1B" w:rsidRDefault="00C04286" w:rsidP="00146A2F">
                      <w:pPr>
                        <w:bidi w:val="0"/>
                        <w:rPr>
                          <w:rFonts w:ascii="Raleway Light" w:hAnsi="Raleway Light"/>
                          <w:color w:val="7F7F7F"/>
                          <w:sz w:val="24"/>
                          <w:szCs w:val="24"/>
                        </w:rPr>
                      </w:pPr>
                      <w:r w:rsidRPr="00140C1B">
                        <w:rPr>
                          <w:rFonts w:ascii="Raleway Light" w:hAnsi="Raleway Light"/>
                          <w:color w:val="7F7F7F"/>
                          <w:sz w:val="24"/>
                          <w:szCs w:val="24"/>
                        </w:rPr>
                        <w:t>Jan. 2017 ~ Present</w:t>
                      </w: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454E6B" wp14:editId="526F338F">
                <wp:simplePos x="0" y="0"/>
                <wp:positionH relativeFrom="column">
                  <wp:posOffset>-746125</wp:posOffset>
                </wp:positionH>
                <wp:positionV relativeFrom="paragraph">
                  <wp:posOffset>5551805</wp:posOffset>
                </wp:positionV>
                <wp:extent cx="2143125" cy="285750"/>
                <wp:effectExtent l="0" t="0" r="0" b="0"/>
                <wp:wrapNone/>
                <wp:docPr id="2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1C70D2" w14:textId="77777777" w:rsidR="00415855" w:rsidRPr="00140C1B" w:rsidRDefault="0051270A" w:rsidP="00146A2F">
                            <w:pPr>
                              <w:bidi w:val="0"/>
                              <w:rPr>
                                <w:rFonts w:ascii="Raleway Light" w:hAnsi="Raleway Light"/>
                                <w:color w:val="7F7F7F"/>
                                <w:sz w:val="24"/>
                                <w:szCs w:val="24"/>
                              </w:rPr>
                            </w:pPr>
                            <w:r w:rsidRPr="00140C1B">
                              <w:rPr>
                                <w:rFonts w:ascii="Raleway Light" w:hAnsi="Raleway Light"/>
                                <w:color w:val="7F7F7F"/>
                                <w:sz w:val="24"/>
                                <w:szCs w:val="24"/>
                              </w:rPr>
                              <w:t>Sept. 2016 ~ Jan.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54E6B" id="Text_x0020_Box_x0020_32" o:spid="_x0000_s1050" type="#_x0000_t202" style="position:absolute;margin-left:-58.75pt;margin-top:437.15pt;width:168.75pt;height:2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" filled="f" stroked="f">
                <v:textbox>
                  <w:txbxContent>
                    <w:p w14:paraId="341C70D2" w14:textId="77777777" w:rsidR="00415855" w:rsidRPr="00140C1B" w:rsidRDefault="0051270A" w:rsidP="00146A2F">
                      <w:pPr>
                        <w:bidi w:val="0"/>
                        <w:rPr>
                          <w:rFonts w:ascii="Raleway Light" w:hAnsi="Raleway Light"/>
                          <w:color w:val="7F7F7F"/>
                          <w:sz w:val="24"/>
                          <w:szCs w:val="24"/>
                        </w:rPr>
                      </w:pPr>
                      <w:r w:rsidRPr="00140C1B">
                        <w:rPr>
                          <w:rFonts w:ascii="Raleway Light" w:hAnsi="Raleway Light"/>
                          <w:color w:val="7F7F7F"/>
                          <w:sz w:val="24"/>
                          <w:szCs w:val="24"/>
                        </w:rPr>
                        <w:t>Sept. 2016 ~ Jan. 2017</w:t>
                      </w: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B15338F" wp14:editId="0F19C653">
                <wp:simplePos x="0" y="0"/>
                <wp:positionH relativeFrom="column">
                  <wp:posOffset>1259205</wp:posOffset>
                </wp:positionH>
                <wp:positionV relativeFrom="paragraph">
                  <wp:posOffset>4194175</wp:posOffset>
                </wp:positionV>
                <wp:extent cx="5184140" cy="283210"/>
                <wp:effectExtent l="0" t="0" r="0" b="0"/>
                <wp:wrapNone/>
                <wp:docPr id="1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414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B3575" w14:textId="77777777" w:rsidR="00FE2A9D" w:rsidRPr="00140C1B" w:rsidRDefault="00FE2A9D" w:rsidP="00FE2A9D">
                            <w:pPr>
                              <w:bidi w:val="0"/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</w:pPr>
                            <w:r w:rsidRPr="00140C1B"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  <w:t>IT Student Consultant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5338F" id="Text_x0020_Box_x0020_52" o:spid="_x0000_s1051" type="#_x0000_t202" style="position:absolute;margin-left:99.15pt;margin-top:330.25pt;width:408.2pt;height:22.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" filled="f" stroked="f">
                <v:textbox>
                  <w:txbxContent>
                    <w:p w14:paraId="0D8B3575" w14:textId="77777777" w:rsidR="00FE2A9D" w:rsidRPr="00140C1B" w:rsidRDefault="00FE2A9D" w:rsidP="00FE2A9D">
                      <w:pPr>
                        <w:bidi w:val="0"/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</w:pPr>
                      <w:r w:rsidRPr="00140C1B"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  <w:t>IT Student Consultant</w:t>
                      </w: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08D3683" wp14:editId="6ADA1BAB">
                <wp:simplePos x="0" y="0"/>
                <wp:positionH relativeFrom="column">
                  <wp:posOffset>1266825</wp:posOffset>
                </wp:positionH>
                <wp:positionV relativeFrom="paragraph">
                  <wp:posOffset>5346700</wp:posOffset>
                </wp:positionV>
                <wp:extent cx="5184140" cy="283210"/>
                <wp:effectExtent l="0" t="0" r="0" b="0"/>
                <wp:wrapNone/>
                <wp:docPr id="3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414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BD731F" w14:textId="77777777" w:rsidR="00BF1661" w:rsidRPr="00140C1B" w:rsidRDefault="00FE2A9D" w:rsidP="00BF1661">
                            <w:pPr>
                              <w:bidi w:val="0"/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</w:pPr>
                            <w:r w:rsidRPr="00140C1B"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  <w:t>Content Editor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D3683" id="Text_x0020_Box_x0020_20" o:spid="_x0000_s1052" type="#_x0000_t202" style="position:absolute;margin-left:99.75pt;margin-top:421pt;width:408.2pt;height:22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" filled="f" stroked="f">
                <v:textbox>
                  <w:txbxContent>
                    <w:p w14:paraId="0BBD731F" w14:textId="77777777" w:rsidR="00BF1661" w:rsidRPr="00140C1B" w:rsidRDefault="00FE2A9D" w:rsidP="00BF1661">
                      <w:pPr>
                        <w:bidi w:val="0"/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</w:pPr>
                      <w:r w:rsidRPr="00140C1B"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  <w:t>Content Editor</w:t>
                      </w:r>
                    </w:p>
                  </w:txbxContent>
                </v:textbox>
              </v:shape>
            </w:pict>
          </mc:Fallback>
        </mc:AlternateContent>
      </w:r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470E894" wp14:editId="4C644DD4">
                <wp:simplePos x="0" y="0"/>
                <wp:positionH relativeFrom="column">
                  <wp:posOffset>1268095</wp:posOffset>
                </wp:positionH>
                <wp:positionV relativeFrom="paragraph">
                  <wp:posOffset>2301875</wp:posOffset>
                </wp:positionV>
                <wp:extent cx="5184140" cy="320040"/>
                <wp:effectExtent l="0" t="0" r="0" b="10160"/>
                <wp:wrapNone/>
                <wp:docPr id="2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41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E484B" w14:textId="77777777" w:rsidR="00146A2F" w:rsidRPr="00140C1B" w:rsidRDefault="00CC648B" w:rsidP="00146A2F">
                            <w:pPr>
                              <w:bidi w:val="0"/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</w:pPr>
                            <w:r w:rsidRPr="00140C1B"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  <w:t>Systems Development Engineer Intern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0E894" id="Text_x0020_Box_x0020_15" o:spid="_x0000_s1053" type="#_x0000_t202" style="position:absolute;margin-left:99.85pt;margin-top:181.25pt;width:408.2pt;height:25.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" filled="f" stroked="f">
                <v:textbox>
                  <w:txbxContent>
                    <w:p w14:paraId="68DE484B" w14:textId="77777777" w:rsidR="00146A2F" w:rsidRPr="00140C1B" w:rsidRDefault="00CC648B" w:rsidP="00146A2F">
                      <w:pPr>
                        <w:bidi w:val="0"/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</w:pPr>
                      <w:r w:rsidRPr="00140C1B"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  <w:t>Systems Development Engineer Intern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A5543D">
        <w:rPr>
          <w:rFonts w:hint="c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E0E25BE" wp14:editId="26FA4FC1">
                <wp:simplePos x="0" y="0"/>
                <wp:positionH relativeFrom="column">
                  <wp:posOffset>-1132205</wp:posOffset>
                </wp:positionH>
                <wp:positionV relativeFrom="paragraph">
                  <wp:posOffset>-907751</wp:posOffset>
                </wp:positionV>
                <wp:extent cx="7772400" cy="10058400"/>
                <wp:effectExtent l="0" t="0" r="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8F8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032FDA" id="Rectangle_x0020_3" o:spid="_x0000_s1026" style="position:absolute;margin-left:-89.15pt;margin-top:-71.45pt;width:612pt;height:11in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" fillcolor="#f8f8f7" stroked="f"/>
            </w:pict>
          </mc:Fallback>
        </mc:AlternateContent>
      </w:r>
      <w:bookmarkEnd w:id="0"/>
      <w:r w:rsidR="00A55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7D82BCE" wp14:editId="3F0AAEA2">
                <wp:simplePos x="0" y="0"/>
                <wp:positionH relativeFrom="column">
                  <wp:posOffset>-955040</wp:posOffset>
                </wp:positionH>
                <wp:positionV relativeFrom="paragraph">
                  <wp:posOffset>6899910</wp:posOffset>
                </wp:positionV>
                <wp:extent cx="2139315" cy="347345"/>
                <wp:effectExtent l="0" t="0" r="0" b="8255"/>
                <wp:wrapNone/>
                <wp:docPr id="12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31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6F898" w14:textId="77777777" w:rsidR="0073218C" w:rsidRPr="00140C1B" w:rsidRDefault="0073218C" w:rsidP="0073218C">
                            <w:pPr>
                              <w:bidi w:val="0"/>
                              <w:rPr>
                                <w:rFonts w:ascii="Raleway SemiBold" w:hAnsi="Raleway SemiBold"/>
                                <w:color w:val="5B9BD5"/>
                                <w:spacing w:val="-4"/>
                                <w:sz w:val="32"/>
                                <w:szCs w:val="32"/>
                              </w:rPr>
                            </w:pPr>
                            <w:r w:rsidRPr="00140C1B">
                              <w:rPr>
                                <w:rFonts w:ascii="Raleway SemiBold" w:hAnsi="Raleway SemiBold"/>
                                <w:color w:val="5B9BD5"/>
                                <w:spacing w:val="-4"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82BCE" id="Text_x0020_Box_x0020_56" o:spid="_x0000_s1054" type="#_x0000_t202" style="position:absolute;margin-left:-75.2pt;margin-top:543.3pt;width:168.45pt;height:27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" filled="f" stroked="f">
                <v:textbox>
                  <w:txbxContent>
                    <w:p w14:paraId="04B6F898" w14:textId="77777777" w:rsidR="0073218C" w:rsidRPr="00140C1B" w:rsidRDefault="0073218C" w:rsidP="0073218C">
                      <w:pPr>
                        <w:bidi w:val="0"/>
                        <w:rPr>
                          <w:rFonts w:ascii="Raleway SemiBold" w:hAnsi="Raleway SemiBold"/>
                          <w:color w:val="5B9BD5"/>
                          <w:spacing w:val="-4"/>
                          <w:sz w:val="32"/>
                          <w:szCs w:val="32"/>
                        </w:rPr>
                      </w:pPr>
                      <w:r w:rsidRPr="00140C1B">
                        <w:rPr>
                          <w:rFonts w:ascii="Raleway SemiBold" w:hAnsi="Raleway SemiBold"/>
                          <w:color w:val="5B9BD5"/>
                          <w:spacing w:val="-4"/>
                          <w:sz w:val="32"/>
                          <w:szCs w:val="32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BC63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BF6AE7C" wp14:editId="17DA56EB">
                <wp:simplePos x="0" y="0"/>
                <wp:positionH relativeFrom="column">
                  <wp:posOffset>4982845</wp:posOffset>
                </wp:positionH>
                <wp:positionV relativeFrom="paragraph">
                  <wp:posOffset>116205</wp:posOffset>
                </wp:positionV>
                <wp:extent cx="961353" cy="292100"/>
                <wp:effectExtent l="0" t="0" r="0" b="12700"/>
                <wp:wrapNone/>
                <wp:docPr id="3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1353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69910" w14:textId="7C0E7A78" w:rsidR="00DA0BD5" w:rsidRPr="00BC633D" w:rsidRDefault="00BC633D" w:rsidP="00DA0BD5">
                            <w:pPr>
                              <w:bidi w:val="0"/>
                              <w:rPr>
                                <w:rFonts w:ascii="Trebuchet MS" w:hAnsi="Trebuchet MS"/>
                                <w:color w:val="545554"/>
                                <w:sz w:val="20"/>
                                <w:szCs w:val="20"/>
                              </w:rPr>
                            </w:pPr>
                            <w:r w:rsidRPr="00BC633D">
                              <w:rPr>
                                <w:rFonts w:ascii="Trebuchet MS" w:hAnsi="Trebuchet MS"/>
                                <w:color w:val="545554"/>
                                <w:sz w:val="20"/>
                                <w:szCs w:val="20"/>
                              </w:rPr>
                              <w:t>818.521.</w:t>
                            </w:r>
                            <w:r w:rsidR="00DA0BD5" w:rsidRPr="00BC633D">
                              <w:rPr>
                                <w:rFonts w:ascii="Trebuchet MS" w:hAnsi="Trebuchet MS"/>
                                <w:color w:val="545554"/>
                                <w:sz w:val="20"/>
                                <w:szCs w:val="20"/>
                              </w:rPr>
                              <w:t>7654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6AE7C" id="_x0000_s1055" type="#_x0000_t202" style="position:absolute;margin-left:392.35pt;margin-top:9.15pt;width:75.7pt;height:23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" filled="f" stroked="f">
                <v:textbox>
                  <w:txbxContent>
                    <w:p w14:paraId="36A69910" w14:textId="7C0E7A78" w:rsidR="00DA0BD5" w:rsidRPr="00BC633D" w:rsidRDefault="00BC633D" w:rsidP="00DA0BD5">
                      <w:pPr>
                        <w:bidi w:val="0"/>
                        <w:rPr>
                          <w:rFonts w:ascii="Trebuchet MS" w:hAnsi="Trebuchet MS"/>
                          <w:color w:val="545554"/>
                          <w:sz w:val="20"/>
                          <w:szCs w:val="20"/>
                        </w:rPr>
                      </w:pPr>
                      <w:r w:rsidRPr="00BC633D">
                        <w:rPr>
                          <w:rFonts w:ascii="Trebuchet MS" w:hAnsi="Trebuchet MS"/>
                          <w:color w:val="545554"/>
                          <w:sz w:val="20"/>
                          <w:szCs w:val="20"/>
                        </w:rPr>
                        <w:t>818.521.</w:t>
                      </w:r>
                      <w:r w:rsidR="00DA0BD5" w:rsidRPr="00BC633D">
                        <w:rPr>
                          <w:rFonts w:ascii="Trebuchet MS" w:hAnsi="Trebuchet MS"/>
                          <w:color w:val="545554"/>
                          <w:sz w:val="20"/>
                          <w:szCs w:val="20"/>
                        </w:rPr>
                        <w:t>7654</w:t>
                      </w:r>
                    </w:p>
                  </w:txbxContent>
                </v:textbox>
              </v:shape>
            </w:pict>
          </mc:Fallback>
        </mc:AlternateContent>
      </w:r>
      <w:r w:rsidR="00BF313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07343D6" wp14:editId="6BD2567C">
                <wp:simplePos x="0" y="0"/>
                <wp:positionH relativeFrom="column">
                  <wp:posOffset>3850005</wp:posOffset>
                </wp:positionH>
                <wp:positionV relativeFrom="paragraph">
                  <wp:posOffset>788670</wp:posOffset>
                </wp:positionV>
                <wp:extent cx="2642616" cy="347472"/>
                <wp:effectExtent l="0" t="0" r="0" b="8255"/>
                <wp:wrapNone/>
                <wp:docPr id="32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616" cy="347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91C42" w14:textId="4FF9323F" w:rsidR="007A013F" w:rsidRPr="001015FB" w:rsidRDefault="007A013F" w:rsidP="001015FB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bidi w:val="0"/>
                              <w:rPr>
                                <w:color w:val="545554"/>
                                <w:spacing w:val="-4"/>
                              </w:rPr>
                            </w:pPr>
                            <w:proofErr w:type="spellStart"/>
                            <w:r w:rsidRPr="001015FB">
                              <w:rPr>
                                <w:color w:val="545554"/>
                                <w:spacing w:val="-4"/>
                              </w:rPr>
                              <w:t>Git</w:t>
                            </w:r>
                            <w:proofErr w:type="spellEnd"/>
                            <w:r w:rsidRPr="001015FB">
                              <w:rPr>
                                <w:color w:val="545554"/>
                                <w:spacing w:val="-4"/>
                              </w:rPr>
                              <w:t>, Jira</w:t>
                            </w:r>
                            <w:r w:rsidR="006245F6" w:rsidRPr="001015FB">
                              <w:rPr>
                                <w:color w:val="545554"/>
                                <w:spacing w:val="-4"/>
                              </w:rPr>
                              <w:t>,</w:t>
                            </w:r>
                            <w:r w:rsidRPr="001015FB">
                              <w:rPr>
                                <w:color w:val="545554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1015FB">
                              <w:rPr>
                                <w:color w:val="545554"/>
                                <w:spacing w:val="-4"/>
                              </w:rPr>
                              <w:t>RabbitMQ</w:t>
                            </w:r>
                            <w:proofErr w:type="spellEnd"/>
                            <w:r w:rsidRPr="001015FB">
                              <w:rPr>
                                <w:color w:val="545554"/>
                                <w:spacing w:val="-4"/>
                              </w:rPr>
                              <w:t>, API web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343D6" id="_x0000_s1056" type="#_x0000_t202" style="position:absolute;margin-left:303.15pt;margin-top:62.1pt;width:208.1pt;height:27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" filled="f" stroked="f">
                <v:textbox>
                  <w:txbxContent>
                    <w:p w14:paraId="7C791C42" w14:textId="4FF9323F" w:rsidR="007A013F" w:rsidRPr="001015FB" w:rsidRDefault="007A013F" w:rsidP="001015FB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bidi w:val="0"/>
                        <w:rPr>
                          <w:color w:val="545554"/>
                          <w:spacing w:val="-4"/>
                        </w:rPr>
                      </w:pPr>
                      <w:proofErr w:type="spellStart"/>
                      <w:r w:rsidRPr="001015FB">
                        <w:rPr>
                          <w:color w:val="545554"/>
                          <w:spacing w:val="-4"/>
                        </w:rPr>
                        <w:t>Git</w:t>
                      </w:r>
                      <w:proofErr w:type="spellEnd"/>
                      <w:r w:rsidRPr="001015FB">
                        <w:rPr>
                          <w:color w:val="545554"/>
                          <w:spacing w:val="-4"/>
                        </w:rPr>
                        <w:t>, Jira</w:t>
                      </w:r>
                      <w:r w:rsidR="006245F6" w:rsidRPr="001015FB">
                        <w:rPr>
                          <w:color w:val="545554"/>
                          <w:spacing w:val="-4"/>
                        </w:rPr>
                        <w:t>,</w:t>
                      </w:r>
                      <w:r w:rsidRPr="001015FB">
                        <w:rPr>
                          <w:color w:val="545554"/>
                          <w:spacing w:val="-4"/>
                        </w:rPr>
                        <w:t xml:space="preserve"> </w:t>
                      </w:r>
                      <w:proofErr w:type="spellStart"/>
                      <w:r w:rsidRPr="001015FB">
                        <w:rPr>
                          <w:color w:val="545554"/>
                          <w:spacing w:val="-4"/>
                        </w:rPr>
                        <w:t>RabbitMQ</w:t>
                      </w:r>
                      <w:proofErr w:type="spellEnd"/>
                      <w:r w:rsidRPr="001015FB">
                        <w:rPr>
                          <w:color w:val="545554"/>
                          <w:spacing w:val="-4"/>
                        </w:rPr>
                        <w:t>, API web services</w:t>
                      </w:r>
                    </w:p>
                  </w:txbxContent>
                </v:textbox>
              </v:shape>
            </w:pict>
          </mc:Fallback>
        </mc:AlternateContent>
      </w:r>
      <w:r w:rsidR="00BF313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9320EEC" wp14:editId="7F4CB5CD">
                <wp:simplePos x="0" y="0"/>
                <wp:positionH relativeFrom="column">
                  <wp:posOffset>1259205</wp:posOffset>
                </wp:positionH>
                <wp:positionV relativeFrom="paragraph">
                  <wp:posOffset>573405</wp:posOffset>
                </wp:positionV>
                <wp:extent cx="2523744" cy="347472"/>
                <wp:effectExtent l="0" t="0" r="0" b="8255"/>
                <wp:wrapNone/>
                <wp:docPr id="33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3744" cy="347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8615A" w14:textId="77777777" w:rsidR="00140C1B" w:rsidRPr="00140C1B" w:rsidRDefault="00140C1B" w:rsidP="00140C1B">
                            <w:pPr>
                              <w:bidi w:val="0"/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20EEC" id="_x0000_s1057" type="#_x0000_t202" style="position:absolute;margin-left:99.15pt;margin-top:45.15pt;width:198.7pt;height:27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" filled="f" stroked="f">
                <v:textbox>
                  <w:txbxContent>
                    <w:p w14:paraId="14C8615A" w14:textId="77777777" w:rsidR="00140C1B" w:rsidRPr="00140C1B" w:rsidRDefault="00140C1B" w:rsidP="00140C1B">
                      <w:pPr>
                        <w:bidi w:val="0"/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BF313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56C34AB" wp14:editId="3CE762E6">
                <wp:simplePos x="0" y="0"/>
                <wp:positionH relativeFrom="column">
                  <wp:posOffset>3850005</wp:posOffset>
                </wp:positionH>
                <wp:positionV relativeFrom="paragraph">
                  <wp:posOffset>582295</wp:posOffset>
                </wp:positionV>
                <wp:extent cx="2523744" cy="338328"/>
                <wp:effectExtent l="0" t="0" r="0" b="0"/>
                <wp:wrapNone/>
                <wp:docPr id="3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3744" cy="3383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1E2CB" w14:textId="18AA2885" w:rsidR="00A815AD" w:rsidRPr="00140C1B" w:rsidRDefault="00A815AD" w:rsidP="00A815AD">
                            <w:pPr>
                              <w:bidi w:val="0"/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color w:val="404040"/>
                                <w:sz w:val="24"/>
                                <w:szCs w:val="24"/>
                              </w:rPr>
                              <w:t>Dev 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C34AB" id="_x0000_s1058" type="#_x0000_t202" style="position:absolute;margin-left:303.15pt;margin-top:45.85pt;width:198.7pt;height:26.6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" filled="f" stroked="f">
                <v:textbox>
                  <w:txbxContent>
                    <w:p w14:paraId="1541E2CB" w14:textId="18AA2885" w:rsidR="00A815AD" w:rsidRPr="00140C1B" w:rsidRDefault="00A815AD" w:rsidP="00A815AD">
                      <w:pPr>
                        <w:bidi w:val="0"/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color w:val="404040"/>
                          <w:sz w:val="24"/>
                          <w:szCs w:val="24"/>
                        </w:rPr>
                        <w:t>Dev Tools</w:t>
                      </w:r>
                    </w:p>
                  </w:txbxContent>
                </v:textbox>
              </v:shape>
            </w:pict>
          </mc:Fallback>
        </mc:AlternateContent>
      </w:r>
      <w:r w:rsidR="00BF313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0FE22E3" wp14:editId="13C9DAEA">
                <wp:simplePos x="0" y="0"/>
                <wp:positionH relativeFrom="column">
                  <wp:posOffset>1267460</wp:posOffset>
                </wp:positionH>
                <wp:positionV relativeFrom="paragraph">
                  <wp:posOffset>803910</wp:posOffset>
                </wp:positionV>
                <wp:extent cx="2642616" cy="457200"/>
                <wp:effectExtent l="0" t="0" r="0" b="0"/>
                <wp:wrapNone/>
                <wp:docPr id="3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61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3D40BD" w14:textId="59E7BEF5" w:rsidR="00E924FD" w:rsidRPr="001015FB" w:rsidRDefault="00E924FD" w:rsidP="001015F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bidi w:val="0"/>
                              <w:rPr>
                                <w:color w:val="595959"/>
                                <w:spacing w:val="-4"/>
                              </w:rPr>
                            </w:pPr>
                            <w:r w:rsidRPr="001015FB">
                              <w:rPr>
                                <w:color w:val="595959"/>
                                <w:spacing w:val="-4"/>
                              </w:rPr>
                              <w:t xml:space="preserve">Python, C/C++, Java, </w:t>
                            </w:r>
                            <w:proofErr w:type="spellStart"/>
                            <w:r w:rsidR="00F22F37" w:rsidRPr="001015FB">
                              <w:rPr>
                                <w:color w:val="595959"/>
                                <w:spacing w:val="-4"/>
                              </w:rPr>
                              <w:t>Javascript</w:t>
                            </w:r>
                            <w:proofErr w:type="spellEnd"/>
                            <w:r w:rsidR="00F22F37" w:rsidRPr="001015FB">
                              <w:rPr>
                                <w:color w:val="595959"/>
                                <w:spacing w:val="-4"/>
                              </w:rPr>
                              <w:t xml:space="preserve">, HTML/CSS, </w:t>
                            </w:r>
                            <w:r w:rsidR="00F22F37" w:rsidRPr="001015FB">
                              <w:rPr>
                                <w:color w:val="595959"/>
                                <w:spacing w:val="-4"/>
                              </w:rPr>
                              <w:t>C#,</w:t>
                            </w:r>
                            <w:r w:rsidR="00F22F37" w:rsidRPr="001015FB">
                              <w:rPr>
                                <w:color w:val="595959"/>
                                <w:spacing w:val="-4"/>
                              </w:rPr>
                              <w:t xml:space="preserve"> </w:t>
                            </w:r>
                            <w:r w:rsidRPr="001015FB">
                              <w:rPr>
                                <w:color w:val="595959"/>
                                <w:spacing w:val="-4"/>
                              </w:rPr>
                              <w:t>bash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E22E3" id="_x0000_s1059" type="#_x0000_t202" style="position:absolute;margin-left:99.8pt;margin-top:63.3pt;width:208.1pt;height:3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" filled="f" stroked="f">
                <v:textbox>
                  <w:txbxContent>
                    <w:p w14:paraId="653D40BD" w14:textId="59E7BEF5" w:rsidR="00E924FD" w:rsidRPr="001015FB" w:rsidRDefault="00E924FD" w:rsidP="001015FB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bidi w:val="0"/>
                        <w:rPr>
                          <w:color w:val="595959"/>
                          <w:spacing w:val="-4"/>
                        </w:rPr>
                      </w:pPr>
                      <w:r w:rsidRPr="001015FB">
                        <w:rPr>
                          <w:color w:val="595959"/>
                          <w:spacing w:val="-4"/>
                        </w:rPr>
                        <w:t xml:space="preserve">Python, C/C++, Java, </w:t>
                      </w:r>
                      <w:proofErr w:type="spellStart"/>
                      <w:r w:rsidR="00F22F37" w:rsidRPr="001015FB">
                        <w:rPr>
                          <w:color w:val="595959"/>
                          <w:spacing w:val="-4"/>
                        </w:rPr>
                        <w:t>Javascript</w:t>
                      </w:r>
                      <w:proofErr w:type="spellEnd"/>
                      <w:r w:rsidR="00F22F37" w:rsidRPr="001015FB">
                        <w:rPr>
                          <w:color w:val="595959"/>
                          <w:spacing w:val="-4"/>
                        </w:rPr>
                        <w:t xml:space="preserve">, HTML/CSS, </w:t>
                      </w:r>
                      <w:r w:rsidR="00F22F37" w:rsidRPr="001015FB">
                        <w:rPr>
                          <w:color w:val="595959"/>
                          <w:spacing w:val="-4"/>
                        </w:rPr>
                        <w:t>C#,</w:t>
                      </w:r>
                      <w:r w:rsidR="00F22F37" w:rsidRPr="001015FB">
                        <w:rPr>
                          <w:color w:val="595959"/>
                          <w:spacing w:val="-4"/>
                        </w:rPr>
                        <w:t xml:space="preserve"> </w:t>
                      </w:r>
                      <w:r w:rsidRPr="001015FB">
                        <w:rPr>
                          <w:color w:val="595959"/>
                          <w:spacing w:val="-4"/>
                        </w:rPr>
                        <w:t>bash</w:t>
                      </w:r>
                    </w:p>
                  </w:txbxContent>
                </v:textbox>
              </v:shape>
            </w:pict>
          </mc:Fallback>
        </mc:AlternateContent>
      </w:r>
      <w:r w:rsidR="008A546C">
        <w:rPr>
          <w:rFonts w:hint="c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08D3357" wp14:editId="0E3B20DB">
                <wp:simplePos x="0" y="0"/>
                <wp:positionH relativeFrom="column">
                  <wp:posOffset>-914400</wp:posOffset>
                </wp:positionH>
                <wp:positionV relativeFrom="paragraph">
                  <wp:posOffset>-619125</wp:posOffset>
                </wp:positionV>
                <wp:extent cx="3794760" cy="758952"/>
                <wp:effectExtent l="0" t="0" r="0" b="3175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4760" cy="7589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7086E" w14:textId="77777777" w:rsidR="00D933C2" w:rsidRPr="002B3CC7" w:rsidRDefault="00E924FD" w:rsidP="00D933C2">
                            <w:pPr>
                              <w:jc w:val="right"/>
                              <w:rPr>
                                <w:rFonts w:ascii="Georgia" w:hAnsi="Georgia"/>
                                <w:color w:val="313131"/>
                                <w:spacing w:val="-20"/>
                                <w:sz w:val="72"/>
                                <w:szCs w:val="72"/>
                              </w:rPr>
                            </w:pPr>
                            <w:r w:rsidRPr="002B3CC7">
                              <w:rPr>
                                <w:rFonts w:ascii="Georgia" w:hAnsi="Georgia"/>
                                <w:color w:val="313131"/>
                                <w:spacing w:val="-20"/>
                                <w:sz w:val="72"/>
                                <w:szCs w:val="72"/>
                              </w:rPr>
                              <w:t>Chris Pak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D3357" id="Text_x0020_Box_x0020_4" o:spid="_x0000_s1060" type="#_x0000_t202" style="position:absolute;margin-left:-1in;margin-top:-48.7pt;width:298.8pt;height:59.7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" filled="f" stroked="f">
                <v:textbox>
                  <w:txbxContent>
                    <w:p w14:paraId="5227086E" w14:textId="77777777" w:rsidR="00D933C2" w:rsidRPr="002B3CC7" w:rsidRDefault="00E924FD" w:rsidP="00D933C2">
                      <w:pPr>
                        <w:jc w:val="right"/>
                        <w:rPr>
                          <w:rFonts w:ascii="Georgia" w:hAnsi="Georgia"/>
                          <w:color w:val="313131"/>
                          <w:spacing w:val="-20"/>
                          <w:sz w:val="72"/>
                          <w:szCs w:val="72"/>
                        </w:rPr>
                      </w:pPr>
                      <w:r w:rsidRPr="002B3CC7">
                        <w:rPr>
                          <w:rFonts w:ascii="Georgia" w:hAnsi="Georgia"/>
                          <w:color w:val="313131"/>
                          <w:spacing w:val="-20"/>
                          <w:sz w:val="72"/>
                          <w:szCs w:val="72"/>
                        </w:rPr>
                        <w:t>Chris Pak</w:t>
                      </w:r>
                    </w:p>
                  </w:txbxContent>
                </v:textbox>
              </v:shape>
            </w:pict>
          </mc:Fallback>
        </mc:AlternateContent>
      </w:r>
      <w:r w:rsidR="008A546C">
        <w:rPr>
          <w:rFonts w:hint="c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191B65E" wp14:editId="5F4F4CE9">
                <wp:simplePos x="0" y="0"/>
                <wp:positionH relativeFrom="column">
                  <wp:posOffset>-876300</wp:posOffset>
                </wp:positionH>
                <wp:positionV relativeFrom="paragraph">
                  <wp:posOffset>-9525</wp:posOffset>
                </wp:positionV>
                <wp:extent cx="4215384" cy="41148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5384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500873" w14:textId="77777777" w:rsidR="00D933C2" w:rsidRPr="00140C1B" w:rsidRDefault="0051270A" w:rsidP="00D933C2">
                            <w:pPr>
                              <w:jc w:val="right"/>
                              <w:rPr>
                                <w:rFonts w:ascii="Georgia" w:hAnsi="Georgia"/>
                                <w:color w:val="5B9BD5"/>
                                <w:spacing w:val="-12"/>
                                <w:sz w:val="36"/>
                                <w:szCs w:val="36"/>
                              </w:rPr>
                            </w:pPr>
                            <w:r w:rsidRPr="00140C1B">
                              <w:rPr>
                                <w:rFonts w:ascii="Georgia" w:hAnsi="Georgia"/>
                                <w:color w:val="5B9BD5"/>
                                <w:spacing w:val="-12"/>
                                <w:sz w:val="36"/>
                                <w:szCs w:val="36"/>
                              </w:rPr>
                              <w:t>UCLA Class of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1B65E" id="Text_x0020_Box_x0020_5" o:spid="_x0000_s1061" type="#_x0000_t202" style="position:absolute;margin-left:-69pt;margin-top:-.7pt;width:331.9pt;height:32.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" filled="f" stroked="f">
                <v:textbox>
                  <w:txbxContent>
                    <w:p w14:paraId="68500873" w14:textId="77777777" w:rsidR="00D933C2" w:rsidRPr="00140C1B" w:rsidRDefault="0051270A" w:rsidP="00D933C2">
                      <w:pPr>
                        <w:jc w:val="right"/>
                        <w:rPr>
                          <w:rFonts w:ascii="Georgia" w:hAnsi="Georgia"/>
                          <w:color w:val="5B9BD5"/>
                          <w:spacing w:val="-12"/>
                          <w:sz w:val="36"/>
                          <w:szCs w:val="36"/>
                        </w:rPr>
                      </w:pPr>
                      <w:r w:rsidRPr="00140C1B">
                        <w:rPr>
                          <w:rFonts w:ascii="Georgia" w:hAnsi="Georgia"/>
                          <w:color w:val="5B9BD5"/>
                          <w:spacing w:val="-12"/>
                          <w:sz w:val="36"/>
                          <w:szCs w:val="36"/>
                        </w:rPr>
                        <w:t>UCLA Class of 2018</w:t>
                      </w:r>
                    </w:p>
                  </w:txbxContent>
                </v:textbox>
              </v:shape>
            </w:pict>
          </mc:Fallback>
        </mc:AlternateContent>
      </w:r>
      <w:r w:rsidR="00C04286">
        <w:t xml:space="preserve">-- </w:t>
      </w:r>
      <w:r w:rsidR="00C22677">
        <w:t xml:space="preserve"> </w:t>
      </w:r>
    </w:p>
    <w:sectPr w:rsidR="00A0460B" w:rsidSect="00D933C2">
      <w:pgSz w:w="12240" w:h="15840" w:code="1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Raleway Light">
    <w:altName w:val="Garamond"/>
    <w:charset w:val="00"/>
    <w:family w:val="swiss"/>
    <w:pitch w:val="variable"/>
    <w:sig w:usb0="A00002FF" w:usb1="5000205B" w:usb2="00000000" w:usb3="00000000" w:csb0="00000097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Raleway SemiBold">
    <w:altName w:val="Franklin Gothic Demi Cond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8272D"/>
    <w:multiLevelType w:val="hybridMultilevel"/>
    <w:tmpl w:val="CC6CD0F8"/>
    <w:lvl w:ilvl="0" w:tplc="20E8CAC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C7B85"/>
    <w:multiLevelType w:val="multilevel"/>
    <w:tmpl w:val="55DE7EEC"/>
    <w:lvl w:ilvl="0">
      <w:start w:val="818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A74F2"/>
    <w:multiLevelType w:val="hybridMultilevel"/>
    <w:tmpl w:val="993863E8"/>
    <w:lvl w:ilvl="0" w:tplc="EF66DD98">
      <w:start w:val="818"/>
      <w:numFmt w:val="bullet"/>
      <w:lvlText w:val="-"/>
      <w:lvlJc w:val="left"/>
      <w:pPr>
        <w:ind w:left="720" w:hanging="360"/>
      </w:pPr>
      <w:rPr>
        <w:rFonts w:ascii="Raleway Light" w:eastAsia="Calibri" w:hAnsi="Raleway Light" w:cs="Arial" w:hint="default"/>
        <w:color w:val="545554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942871"/>
    <w:multiLevelType w:val="multilevel"/>
    <w:tmpl w:val="67408050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  <w:color w:val="545554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371826"/>
    <w:multiLevelType w:val="multilevel"/>
    <w:tmpl w:val="73DADE04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Raleway Light" w:eastAsia="Calibri" w:hAnsi="Raleway Light" w:cs="Arial" w:hint="default"/>
        <w:color w:val="545554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C1CD0"/>
    <w:multiLevelType w:val="multilevel"/>
    <w:tmpl w:val="9706339A"/>
    <w:lvl w:ilvl="0">
      <w:start w:val="818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095392"/>
    <w:multiLevelType w:val="hybridMultilevel"/>
    <w:tmpl w:val="A6D257EE"/>
    <w:lvl w:ilvl="0" w:tplc="2240330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B662D"/>
    <w:multiLevelType w:val="multilevel"/>
    <w:tmpl w:val="98103C8A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95480D"/>
    <w:multiLevelType w:val="hybridMultilevel"/>
    <w:tmpl w:val="A04E42DE"/>
    <w:lvl w:ilvl="0" w:tplc="A8C8760E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8B3904"/>
    <w:multiLevelType w:val="hybridMultilevel"/>
    <w:tmpl w:val="3FA2748A"/>
    <w:lvl w:ilvl="0" w:tplc="80885D4A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164E98"/>
    <w:multiLevelType w:val="multilevel"/>
    <w:tmpl w:val="CE4E1E74"/>
    <w:lvl w:ilvl="0">
      <w:start w:val="818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7B29DB"/>
    <w:multiLevelType w:val="multilevel"/>
    <w:tmpl w:val="BCBAB21C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>
    <w:nsid w:val="39327D4F"/>
    <w:multiLevelType w:val="hybridMultilevel"/>
    <w:tmpl w:val="4C98FC98"/>
    <w:lvl w:ilvl="0" w:tplc="37B22D94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A22939"/>
    <w:multiLevelType w:val="multilevel"/>
    <w:tmpl w:val="5B0C3794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  <w:color w:val="545554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1A7DFE"/>
    <w:multiLevelType w:val="multilevel"/>
    <w:tmpl w:val="4C98FC98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3A17F6"/>
    <w:multiLevelType w:val="multilevel"/>
    <w:tmpl w:val="33C695D4"/>
    <w:lvl w:ilvl="0">
      <w:start w:val="818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AD487C"/>
    <w:multiLevelType w:val="hybridMultilevel"/>
    <w:tmpl w:val="CEEE1538"/>
    <w:lvl w:ilvl="0" w:tplc="06101254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>
    <w:nsid w:val="58446F3B"/>
    <w:multiLevelType w:val="multilevel"/>
    <w:tmpl w:val="CEEE1538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>
    <w:nsid w:val="592368C1"/>
    <w:multiLevelType w:val="hybridMultilevel"/>
    <w:tmpl w:val="D77E865E"/>
    <w:lvl w:ilvl="0" w:tplc="C5EA2E92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204994"/>
    <w:multiLevelType w:val="multilevel"/>
    <w:tmpl w:val="CC6CD0F8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4B2482"/>
    <w:multiLevelType w:val="hybridMultilevel"/>
    <w:tmpl w:val="47448698"/>
    <w:lvl w:ilvl="0" w:tplc="B1E4EF20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8105D7"/>
    <w:multiLevelType w:val="multilevel"/>
    <w:tmpl w:val="BC0EF140"/>
    <w:lvl w:ilvl="0">
      <w:start w:val="818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6B1A9B"/>
    <w:multiLevelType w:val="multilevel"/>
    <w:tmpl w:val="AB08C4E4"/>
    <w:lvl w:ilvl="0">
      <w:start w:val="818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14105B"/>
    <w:multiLevelType w:val="hybridMultilevel"/>
    <w:tmpl w:val="67408050"/>
    <w:lvl w:ilvl="0" w:tplc="4BECEB88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eastAsia="Calibri" w:hAnsi="Georgia" w:cs="Arial" w:hint="default"/>
        <w:color w:val="545554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4F6270"/>
    <w:multiLevelType w:val="multilevel"/>
    <w:tmpl w:val="4AEEE1BC"/>
    <w:lvl w:ilvl="0">
      <w:start w:val="818"/>
      <w:numFmt w:val="bullet"/>
      <w:lvlText w:val="-"/>
      <w:lvlJc w:val="left"/>
      <w:pPr>
        <w:ind w:left="720" w:hanging="360"/>
      </w:pPr>
      <w:rPr>
        <w:rFonts w:ascii="Raleway Light" w:eastAsia="Calibri" w:hAnsi="Raleway Light" w:cs="Arial" w:hint="default"/>
        <w:color w:val="545554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E439C9"/>
    <w:multiLevelType w:val="multilevel"/>
    <w:tmpl w:val="1E421CBC"/>
    <w:lvl w:ilvl="0">
      <w:start w:val="818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4B23BA"/>
    <w:multiLevelType w:val="multilevel"/>
    <w:tmpl w:val="3E7C70BA"/>
    <w:lvl w:ilvl="0">
      <w:start w:val="818"/>
      <w:numFmt w:val="bullet"/>
      <w:lvlText w:val="-"/>
      <w:lvlJc w:val="left"/>
      <w:pPr>
        <w:ind w:left="420" w:hanging="360"/>
      </w:pPr>
      <w:rPr>
        <w:rFonts w:ascii="Calibri" w:eastAsia="Calibri" w:hAnsi="Calibri" w:cs="Arial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6"/>
  </w:num>
  <w:num w:numId="4">
    <w:abstractNumId w:val="26"/>
  </w:num>
  <w:num w:numId="5">
    <w:abstractNumId w:val="12"/>
  </w:num>
  <w:num w:numId="6">
    <w:abstractNumId w:val="5"/>
  </w:num>
  <w:num w:numId="7">
    <w:abstractNumId w:val="9"/>
  </w:num>
  <w:num w:numId="8">
    <w:abstractNumId w:val="21"/>
  </w:num>
  <w:num w:numId="9">
    <w:abstractNumId w:val="23"/>
  </w:num>
  <w:num w:numId="10">
    <w:abstractNumId w:val="24"/>
  </w:num>
  <w:num w:numId="11">
    <w:abstractNumId w:val="4"/>
  </w:num>
  <w:num w:numId="12">
    <w:abstractNumId w:val="7"/>
  </w:num>
  <w:num w:numId="13">
    <w:abstractNumId w:val="13"/>
  </w:num>
  <w:num w:numId="14">
    <w:abstractNumId w:val="25"/>
  </w:num>
  <w:num w:numId="15">
    <w:abstractNumId w:val="11"/>
  </w:num>
  <w:num w:numId="16">
    <w:abstractNumId w:val="14"/>
  </w:num>
  <w:num w:numId="17">
    <w:abstractNumId w:val="17"/>
  </w:num>
  <w:num w:numId="18">
    <w:abstractNumId w:val="3"/>
  </w:num>
  <w:num w:numId="19">
    <w:abstractNumId w:val="8"/>
  </w:num>
  <w:num w:numId="20">
    <w:abstractNumId w:val="10"/>
  </w:num>
  <w:num w:numId="21">
    <w:abstractNumId w:val="0"/>
  </w:num>
  <w:num w:numId="22">
    <w:abstractNumId w:val="15"/>
  </w:num>
  <w:num w:numId="23">
    <w:abstractNumId w:val="6"/>
  </w:num>
  <w:num w:numId="24">
    <w:abstractNumId w:val="22"/>
  </w:num>
  <w:num w:numId="25">
    <w:abstractNumId w:val="18"/>
  </w:num>
  <w:num w:numId="26">
    <w:abstractNumId w:val="1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C2"/>
    <w:rsid w:val="00022116"/>
    <w:rsid w:val="0007768A"/>
    <w:rsid w:val="001015FB"/>
    <w:rsid w:val="00140C1B"/>
    <w:rsid w:val="00146A2F"/>
    <w:rsid w:val="001E2048"/>
    <w:rsid w:val="002B3CC7"/>
    <w:rsid w:val="002D2960"/>
    <w:rsid w:val="002E3EFD"/>
    <w:rsid w:val="002F1E6E"/>
    <w:rsid w:val="002F5754"/>
    <w:rsid w:val="0033732F"/>
    <w:rsid w:val="003454A6"/>
    <w:rsid w:val="0035217C"/>
    <w:rsid w:val="0035575F"/>
    <w:rsid w:val="00384FFB"/>
    <w:rsid w:val="00415855"/>
    <w:rsid w:val="004434FB"/>
    <w:rsid w:val="004539C3"/>
    <w:rsid w:val="004716C4"/>
    <w:rsid w:val="004F3BEB"/>
    <w:rsid w:val="0051270A"/>
    <w:rsid w:val="00515592"/>
    <w:rsid w:val="00606AE9"/>
    <w:rsid w:val="006245F6"/>
    <w:rsid w:val="006677AB"/>
    <w:rsid w:val="006824B5"/>
    <w:rsid w:val="006957A0"/>
    <w:rsid w:val="006D0ED5"/>
    <w:rsid w:val="0073218C"/>
    <w:rsid w:val="007464A0"/>
    <w:rsid w:val="00784DAD"/>
    <w:rsid w:val="007A013F"/>
    <w:rsid w:val="007C1E46"/>
    <w:rsid w:val="007C542A"/>
    <w:rsid w:val="00806F40"/>
    <w:rsid w:val="008428CF"/>
    <w:rsid w:val="00842E8F"/>
    <w:rsid w:val="0086778E"/>
    <w:rsid w:val="00867CD8"/>
    <w:rsid w:val="00867D45"/>
    <w:rsid w:val="008A546C"/>
    <w:rsid w:val="008A70E7"/>
    <w:rsid w:val="008C3D9A"/>
    <w:rsid w:val="008C5E4C"/>
    <w:rsid w:val="009718E2"/>
    <w:rsid w:val="009A4A30"/>
    <w:rsid w:val="009C1106"/>
    <w:rsid w:val="009F3BCB"/>
    <w:rsid w:val="00A0460B"/>
    <w:rsid w:val="00A3754F"/>
    <w:rsid w:val="00A5543D"/>
    <w:rsid w:val="00A815AD"/>
    <w:rsid w:val="00AE6383"/>
    <w:rsid w:val="00AF3C5E"/>
    <w:rsid w:val="00B05BD5"/>
    <w:rsid w:val="00B6758A"/>
    <w:rsid w:val="00B92476"/>
    <w:rsid w:val="00B93BC8"/>
    <w:rsid w:val="00BC633D"/>
    <w:rsid w:val="00BF1661"/>
    <w:rsid w:val="00BF3137"/>
    <w:rsid w:val="00BF4559"/>
    <w:rsid w:val="00C03D35"/>
    <w:rsid w:val="00C04286"/>
    <w:rsid w:val="00C22677"/>
    <w:rsid w:val="00C60D1A"/>
    <w:rsid w:val="00C67BA0"/>
    <w:rsid w:val="00C7157D"/>
    <w:rsid w:val="00CA55EB"/>
    <w:rsid w:val="00CC648B"/>
    <w:rsid w:val="00D933C2"/>
    <w:rsid w:val="00DA0BD5"/>
    <w:rsid w:val="00DC284C"/>
    <w:rsid w:val="00E2761A"/>
    <w:rsid w:val="00E924FD"/>
    <w:rsid w:val="00EA55E5"/>
    <w:rsid w:val="00EE6C27"/>
    <w:rsid w:val="00F22F37"/>
    <w:rsid w:val="00F26DF4"/>
    <w:rsid w:val="00FE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f7f5f4,#eeb84b,#f8f8f7,#df3e3e,#f7f8f7"/>
    </o:shapedefaults>
    <o:shapelayout v:ext="edit">
      <o:idmap v:ext="edit" data="1"/>
    </o:shapelayout>
  </w:shapeDefaults>
  <w:decimalSymbol w:val="."/>
  <w:listSeparator w:val=","/>
  <w14:docId w14:val="2E87DD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60B"/>
    <w:pPr>
      <w:bidi/>
      <w:spacing w:after="200" w:line="276" w:lineRule="auto"/>
    </w:pPr>
    <w:rPr>
      <w:sz w:val="22"/>
      <w:szCs w:val="2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D90761C-1E89-054C-B6FD-5B7D654F6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</Words>
  <Characters>36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Microsoft Office User</cp:lastModifiedBy>
  <cp:revision>16</cp:revision>
  <dcterms:created xsi:type="dcterms:W3CDTF">2017-09-20T04:33:00Z</dcterms:created>
  <dcterms:modified xsi:type="dcterms:W3CDTF">2017-09-20T05:53:00Z</dcterms:modified>
</cp:coreProperties>
</file>